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70780" w:rsidTr="0043027E">
        <w:trPr>
          <w:trHeight w:val="776"/>
          <w:jc w:val="center"/>
        </w:trPr>
        <w:tc>
          <w:tcPr>
            <w:tcW w:w="9854" w:type="dxa"/>
          </w:tcPr>
          <w:tbl>
            <w:tblPr>
              <w:tblStyle w:val="TableGrid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F70780" w:rsidTr="00F70780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Pr="00F70780" w:rsidRDefault="00F70780" w:rsidP="00F70780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F70780" w:rsidTr="00F70780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D1736F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제</w:t>
                  </w:r>
                  <w:r w:rsidR="006423A0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10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회 공개SW 개발자</w:t>
                  </w: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대회 출품작 개발계획서</w:t>
                  </w:r>
                </w:p>
              </w:tc>
            </w:tr>
            <w:tr w:rsidR="00F70780" w:rsidTr="00F70780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P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:rsidR="00F70780" w:rsidRDefault="00F70780" w:rsidP="00F70780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:rsidR="00AD58AF" w:rsidRDefault="00AD58AF" w:rsidP="00F70780">
      <w:pPr>
        <w:spacing w:line="240" w:lineRule="auto"/>
      </w:pPr>
    </w:p>
    <w:p w:rsidR="00F70780" w:rsidRPr="0043027E" w:rsidRDefault="00956A6F" w:rsidP="00F70780">
      <w:pPr>
        <w:rPr>
          <w:b/>
          <w:sz w:val="30"/>
          <w:szCs w:val="30"/>
        </w:rPr>
      </w:pPr>
      <w:r w:rsidRPr="0043027E">
        <w:rPr>
          <w:rFonts w:ascii="맑은 고딕" w:eastAsia="맑은 고딕" w:hAnsi="맑은 고딕" w:cs="굴림" w:hint="eastAsia"/>
          <w:b/>
          <w:color w:val="000000"/>
          <w:kern w:val="0"/>
          <w:sz w:val="30"/>
          <w:szCs w:val="30"/>
        </w:rPr>
        <w:t>□</w:t>
      </w:r>
      <w:r w:rsidR="00F70780" w:rsidRPr="0043027E">
        <w:rPr>
          <w:rFonts w:hint="eastAsia"/>
          <w:b/>
          <w:sz w:val="30"/>
          <w:szCs w:val="30"/>
        </w:rPr>
        <w:t xml:space="preserve"> 참가팀 개요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094"/>
        <w:gridCol w:w="1896"/>
        <w:gridCol w:w="1896"/>
        <w:gridCol w:w="1896"/>
        <w:gridCol w:w="1896"/>
      </w:tblGrid>
      <w:tr w:rsidR="00F70780" w:rsidRPr="00F70780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F70780" w:rsidRPr="00F70780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56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7B65D9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Peregrine Breeder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9D496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총 인원 ( </w:t>
            </w:r>
            <w:r w:rsidR="004302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9D496F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1</w:t>
            </w:r>
            <w:r w:rsidR="004302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명)</w:t>
            </w:r>
          </w:p>
        </w:tc>
      </w:tr>
      <w:tr w:rsidR="00F70780" w:rsidRPr="00F70780" w:rsidTr="00956A6F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부서/학과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직위/학년</w:t>
            </w:r>
          </w:p>
        </w:tc>
      </w:tr>
      <w:tr w:rsidR="00F70780" w:rsidRPr="00F70780" w:rsidTr="00956A6F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D496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정진우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D496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D496F" w:rsidP="002614A6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없음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</w:t>
            </w:r>
          </w:p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42.75pt;height:20.25pt" o:ole="">
                  <v:imagedata r:id="rId8" o:title=""/>
                </v:shape>
                <w:control r:id="rId9" w:name="CheckBox13" w:shapeid="_x0000_i1053"/>
              </w:objec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szCs w:val="20"/>
              </w:rPr>
              <w:object w:dxaOrig="1440" w:dyaOrig="1440">
                <v:shape id="_x0000_i1081" type="#_x0000_t75" style="width:47.25pt;height:20.25pt" o:ole="">
                  <v:imagedata r:id="rId10" o:title=""/>
                </v:shape>
                <w:control r:id="rId11" w:name="CheckBox14" w:shapeid="_x0000_i1081"/>
              </w:object>
            </w:r>
          </w:p>
        </w:tc>
      </w:tr>
      <w:tr w:rsidR="00F70780" w:rsidRPr="00F70780" w:rsidTr="00956A6F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분야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43027E" w:rsidRDefault="00956A6F" w:rsidP="00956A6F">
            <w:pPr>
              <w:shd w:val="clear" w:color="auto" w:fill="FFFFFF"/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szCs w:val="20"/>
              </w:rPr>
              <w:object w:dxaOrig="1440" w:dyaOrig="1440">
                <v:shape id="_x0000_i1057" type="#_x0000_t75" style="width:64.5pt;height:18pt" o:ole="">
                  <v:imagedata r:id="rId12" o:title=""/>
                </v:shape>
                <w:control r:id="rId13" w:name="CheckBox5" w:shapeid="_x0000_i1057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szCs w:val="20"/>
              </w:rPr>
              <w:object w:dxaOrig="1440" w:dyaOrig="1440">
                <v:shape id="_x0000_i1059" type="#_x0000_t75" style="width:74.25pt;height:18pt" o:ole="">
                  <v:imagedata r:id="rId14" o:title=""/>
                </v:shape>
                <w:control r:id="rId15" w:name="CheckBox6" w:shapeid="_x0000_i1059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szCs w:val="20"/>
              </w:rPr>
              <w:object w:dxaOrig="1440" w:dyaOrig="1440">
                <v:shape id="_x0000_i1061" type="#_x0000_t75" style="width:76.5pt;height:18pt" o:ole="">
                  <v:imagedata r:id="rId16" o:title=""/>
                </v:shape>
                <w:control r:id="rId17" w:name="CheckBox7" w:shapeid="_x0000_i1061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szCs w:val="20"/>
              </w:rPr>
              <w:object w:dxaOrig="1440" w:dyaOrig="1440">
                <v:shape id="_x0000_i1063" type="#_x0000_t75" style="width:1in;height:18pt" o:ole="">
                  <v:imagedata r:id="rId18" o:title=""/>
                </v:shape>
                <w:control r:id="rId19" w:name="CheckBox8" w:shapeid="_x0000_i1063"/>
              </w:object>
            </w:r>
          </w:p>
        </w:tc>
      </w:tr>
      <w:tr w:rsidR="00F70780" w:rsidRPr="00F70780" w:rsidTr="00956A6F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szCs w:val="20"/>
              </w:rPr>
              <w:object w:dxaOrig="1440" w:dyaOrig="1440">
                <v:shape id="_x0000_i1065" type="#_x0000_t75" style="width:81.75pt;height:18pt" o:ole="">
                  <v:imagedata r:id="rId20" o:title=""/>
                </v:shape>
                <w:control r:id="rId21" w:name="CheckBox9" w:shapeid="_x0000_i1065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szCs w:val="20"/>
              </w:rPr>
              <w:object w:dxaOrig="1440" w:dyaOrig="1440">
                <v:shape id="_x0000_i1067" type="#_x0000_t75" style="width:54pt;height:18pt" o:ole="">
                  <v:imagedata r:id="rId22" o:title=""/>
                </v:shape>
                <w:control r:id="rId23" w:name="CheckBox10" w:shapeid="_x0000_i1067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szCs w:val="20"/>
              </w:rPr>
              <w:object w:dxaOrig="1440" w:dyaOrig="1440">
                <v:shape id="_x0000_i1069" type="#_x0000_t75" style="width:56.25pt;height:18pt" o:ole="">
                  <v:imagedata r:id="rId24" o:title=""/>
                </v:shape>
                <w:control r:id="rId25" w:name="CheckBox11" w:shapeid="_x0000_i1069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szCs w:val="20"/>
              </w:rPr>
              <w:object w:dxaOrig="1440" w:dyaOrig="1440">
                <v:shape id="_x0000_i1071" type="#_x0000_t75" style="width:55.5pt;height:18pt" o:ole="">
                  <v:imagedata r:id="rId26" o:title=""/>
                </v:shape>
                <w:control r:id="rId27" w:name="CheckBox12" w:shapeid="_x0000_i1071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지정과제</w:t>
            </w:r>
          </w:p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2626FF"/>
                <w:kern w:val="0"/>
                <w:sz w:val="14"/>
                <w:szCs w:val="14"/>
              </w:rPr>
              <w:t>(참여시 선택)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szCs w:val="20"/>
              </w:rPr>
              <w:object w:dxaOrig="1440" w:dyaOrig="1440">
                <v:shape id="_x0000_i1082" type="#_x0000_t75" style="width:64.5pt;height:18pt" o:ole="">
                  <v:imagedata r:id="rId28" o:title=""/>
                </v:shape>
                <w:control r:id="rId29" w:name="CheckBox4" w:shapeid="_x0000_i1082"/>
              </w:object>
            </w:r>
          </w:p>
        </w:tc>
        <w:bookmarkStart w:id="0" w:name="_GoBack"/>
        <w:bookmarkEnd w:id="0"/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956A6F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szCs w:val="20"/>
              </w:rPr>
              <w:object w:dxaOrig="1440" w:dyaOrig="1440">
                <v:shape id="_x0000_i1075" type="#_x0000_t75" style="width:60.75pt;height:18pt" o:ole="">
                  <v:imagedata r:id="rId30" o:title=""/>
                </v:shape>
                <w:control r:id="rId31" w:name="CheckBox3" w:shapeid="_x0000_i1075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956A6F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szCs w:val="20"/>
              </w:rPr>
              <w:object w:dxaOrig="1440" w:dyaOrig="1440">
                <v:shape id="_x0000_i1083" type="#_x0000_t75" style="width:117.75pt;height:18pt" o:ole="">
                  <v:imagedata r:id="rId32" o:title=""/>
                </v:shape>
                <w:control r:id="rId33" w:name="CheckBox2" w:shapeid="_x0000_i1083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956A6F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Cs w:val="20"/>
              </w:rPr>
              <w:object w:dxaOrig="1440" w:dyaOrig="1440">
                <v:shape id="_x0000_i1079" type="#_x0000_t75" style="width:81.75pt;height:20.25pt" o:ole="">
                  <v:imagedata r:id="rId34" o:title=""/>
                </v:shape>
                <w:control r:id="rId35" w:name="CheckBox1" w:shapeid="_x0000_i1079"/>
              </w:object>
            </w:r>
          </w:p>
        </w:tc>
      </w:tr>
      <w:tr w:rsidR="00F70780" w:rsidRPr="00F70780" w:rsidTr="0043027E">
        <w:trPr>
          <w:trHeight w:val="370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F70780" w:rsidRPr="00F70780" w:rsidTr="0043027E">
        <w:trPr>
          <w:trHeight w:val="479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출품작명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D496F" w:rsidP="00F7078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송골매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Peregrine)</w:t>
            </w:r>
          </w:p>
        </w:tc>
      </w:tr>
      <w:tr w:rsidR="0043027E" w:rsidRPr="00F70780" w:rsidTr="0043027E">
        <w:trPr>
          <w:trHeight w:val="5709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27E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출품작 소개</w:t>
            </w:r>
          </w:p>
          <w:p w:rsidR="00F70780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(요약)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69EF" w:rsidRDefault="001C7429" w:rsidP="001C7429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69EF">
              <w:rPr>
                <w:rFonts w:ascii="함초롬바탕" w:eastAsia="굴림" w:hAnsi="굴림" w:cs="굴림" w:hint="eastAsia"/>
                <w:b/>
                <w:color w:val="000000"/>
                <w:kern w:val="0"/>
                <w:szCs w:val="20"/>
              </w:rPr>
              <w:t>송골매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(Peregrine)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는</w:t>
            </w:r>
            <w:r w:rsidR="00F23749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간편하게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키보드만으로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등록된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작업을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실행할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런처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어플리케이션이다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F23749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송골매라는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이름은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옛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선조들이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사냥할</w:t>
            </w:r>
            <w:r w:rsidR="00F23749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애용하던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매의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이름으로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매처럼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날렵하게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필요로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하는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작업을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실행한다는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의미를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담고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 w:rsidR="008469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C7429" w:rsidRPr="00F23749" w:rsidRDefault="008469EF" w:rsidP="00223A0C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송골매를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이용하면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작업의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흐름을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깨지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않고</w:t>
            </w:r>
            <w:r w:rsidR="001C7429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C7429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마우스</w:t>
            </w:r>
            <w:r w:rsidR="001C7429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C7429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없이</w:t>
            </w:r>
            <w:r w:rsidR="001C7429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C7429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키보드만으로</w:t>
            </w:r>
            <w:r w:rsidR="001C7429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인터넷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검색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프로그램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실행과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같은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작업을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수행할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이에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더해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격자식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선택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방식과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서제스천을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이용해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최소한의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입력으로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사용자가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원하는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작업을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찾을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또</w:t>
            </w:r>
            <w:r w:rsidR="001C7429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</w:t>
            </w:r>
            <w:r w:rsidR="001C7429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C7429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사용자가</w:t>
            </w:r>
            <w:r w:rsidR="001C7429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C7429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실행할</w:t>
            </w:r>
            <w:r w:rsidR="001C7429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C7429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작업을</w:t>
            </w:r>
            <w:r w:rsidR="001C7429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C7429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커스터마이즈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할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있고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플러그인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기반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설계로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자신만의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작업을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개발할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C167E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167EA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도록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지원하며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온라인으로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설정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동기화를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지원한다</w:t>
            </w:r>
            <w:r w:rsidR="00457FE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:rsidR="0043027E" w:rsidRPr="0077753A" w:rsidRDefault="0043027E" w:rsidP="0043027E">
      <w:pPr>
        <w:pStyle w:val="a"/>
        <w:rPr>
          <w:sz w:val="30"/>
          <w:szCs w:val="30"/>
        </w:rPr>
      </w:pPr>
      <w:r w:rsidRPr="0077753A">
        <w:rPr>
          <w:rFonts w:ascii="맑은 고딕" w:eastAsia="맑은 고딕" w:hAnsi="맑은 고딕" w:hint="eastAsia"/>
          <w:b/>
          <w:bCs/>
          <w:sz w:val="30"/>
          <w:szCs w:val="30"/>
        </w:rPr>
        <w:lastRenderedPageBreak/>
        <w:t>□ 출품작 개발 계획서</w:t>
      </w:r>
    </w:p>
    <w:p w:rsidR="0077753A" w:rsidRPr="0077753A" w:rsidRDefault="0077753A" w:rsidP="0077753A">
      <w:pPr>
        <w:spacing w:after="0" w:line="384" w:lineRule="auto"/>
        <w:ind w:hanging="68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72"/>
      </w:tblGrid>
      <w:tr w:rsidR="0077753A" w:rsidTr="0077753A">
        <w:trPr>
          <w:trHeight w:val="12352"/>
        </w:trPr>
        <w:tc>
          <w:tcPr>
            <w:tcW w:w="9954" w:type="dxa"/>
          </w:tcPr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1. 개발배경 및 목적</w:t>
            </w:r>
          </w:p>
          <w:p w:rsidR="00C208EB" w:rsidRDefault="00D40804" w:rsidP="00C208EB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 w:rsidRPr="00D4080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 컴퓨터를 활용한 작업을 하면서 인터넷의 도움을 받는 일은 빈번하다. 특히 프로그래밍 작업에서는 인터넷을 통해 레퍼런스를 찾고, 질문 답변 사이트를 참고하는 일이 잦</w:t>
            </w:r>
            <w:r w:rsidR="00BD747A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고 이를 잘 활용하는 것도 중요한 능력으로 인정된다</w:t>
            </w:r>
            <w:r w:rsidRPr="00D4080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. 본인의 경우</w:t>
            </w:r>
            <w:r w:rsidR="00BD747A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에도</w:t>
            </w:r>
            <w:r w:rsidRPr="00D4080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 검색엔진 활용도가 높아지면서, 기간 검색, 이미지 검색 등 고도화된 검색 쿼리를 구성하는 일이 늘어났는데, 그때마다 매번 웹 브라우저를 조작하는 일</w:t>
            </w:r>
            <w:r w:rsidR="00C208EB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은</w:t>
            </w:r>
            <w:r w:rsidRPr="00D4080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 번거롭고, 작업의 흐름을 </w:t>
            </w:r>
            <w:r w:rsidR="00BD747A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놓쳐 </w:t>
            </w:r>
            <w:r w:rsidR="00C208EB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작업</w:t>
            </w:r>
            <w:r w:rsidRPr="00D4080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능률에 영향을 주곤 했다. 이를 극복하기 위해 시중에 존재하는 런처 어플리케이션을 조사해보았으나, 원하는 </w:t>
            </w:r>
            <w:r w:rsidR="00BD747A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형태로 쉽게 실행할 수 있으면서, 고도화된 쿼리를 조립할 수 있는 어플리케이션은 찾을 수 없었다. 이에 본인이 직접 </w:t>
            </w:r>
            <w:r w:rsidR="00BD747A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  <w:t>SearchExpress</w:t>
            </w:r>
            <w:r w:rsidR="00BD747A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라는 어플리케이션을 개발해 쓰고 있었다. 그렇게 몇여년을 잘 활용해왔고, 필요한 기능이 있을 때마다 </w:t>
            </w:r>
            <w:r w:rsidR="00C208EB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프로그램</w:t>
            </w:r>
            <w:r w:rsidR="00BD747A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을 점차 확장해왔다. </w:t>
            </w:r>
            <w:r w:rsidR="00C208EB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하지만 </w:t>
            </w:r>
            <w:r w:rsidR="00BD747A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웹검색만을 목표로</w:t>
            </w:r>
            <w:r w:rsidR="00C208EB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 설계했기에 요즘 필요로 하는 고도화된 </w:t>
            </w:r>
            <w:r w:rsidR="00C51C5B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요구</w:t>
            </w:r>
            <w:r w:rsidR="00C208EB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 지원에 한계를 느끼고 있었다. 이에 </w:t>
            </w:r>
            <w:r w:rsidR="006F234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10회 </w:t>
            </w:r>
            <w:r w:rsidR="00C208EB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공개 </w:t>
            </w:r>
            <w:r w:rsidR="00C208EB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  <w:t>SW</w:t>
            </w:r>
            <w:r w:rsidR="00C208EB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개발자 대회를 빌어 </w:t>
            </w:r>
            <w:r w:rsidR="0007387B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밑바닥부터 재설계한 </w:t>
            </w:r>
            <w:r w:rsidR="00C208EB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새 버전을 개발하고, </w:t>
            </w:r>
            <w:r w:rsidR="0076579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그 </w:t>
            </w:r>
            <w:r w:rsidR="001B6EB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과정</w:t>
            </w:r>
            <w:r w:rsidR="00C208EB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을 공개하여 내가 얻은 편리함을 공유하고자 한다.</w:t>
            </w:r>
          </w:p>
          <w:p w:rsidR="009D496F" w:rsidRPr="00325956" w:rsidRDefault="009D496F" w:rsidP="00BD747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2. 개발환경 및 개발언어</w:t>
            </w:r>
          </w:p>
          <w:p w:rsidR="0077753A" w:rsidRPr="006F2342" w:rsidRDefault="006F2342" w:rsidP="008469EF">
            <w:pPr>
              <w:pStyle w:val="ListParagraph"/>
              <w:numPr>
                <w:ilvl w:val="0"/>
                <w:numId w:val="7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런처 어플리케이션</w:t>
            </w:r>
            <w:r w:rsidR="009D496F" w:rsidRPr="006F234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9D496F" w:rsidRPr="006F2342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C++(QT)</w:t>
            </w:r>
          </w:p>
          <w:p w:rsidR="009D496F" w:rsidRPr="006F2342" w:rsidRDefault="009D496F" w:rsidP="008469EF">
            <w:pPr>
              <w:pStyle w:val="ListParagraph"/>
              <w:numPr>
                <w:ilvl w:val="0"/>
                <w:numId w:val="7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6F234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서버</w:t>
            </w:r>
            <w:r w:rsidRPr="006F2342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: Go</w:t>
            </w:r>
          </w:p>
          <w:p w:rsidR="00C208EB" w:rsidRDefault="00C208EB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C208EB" w:rsidRDefault="00C208EB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3. 시스템 구성 및 아키텍처</w:t>
            </w:r>
          </w:p>
          <w:p w:rsidR="0077753A" w:rsidRDefault="006F2342" w:rsidP="006F2342">
            <w:pPr>
              <w:pStyle w:val="ListParagraph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런처 어플리케이션: 각 사용자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PC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에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깔린 런처 어플리케이션.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플러그인 아키텍처를 채용하여 사용자가 자신만의 기능을 확장할 수 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플러그인은 정해진 </w:t>
            </w:r>
            <w:r w:rsidR="00877A8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인터페이스 규격을 지키는 동적 모듈 형태로 개발한다.</w:t>
            </w:r>
            <w:r w:rsidR="00877A8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br/>
            </w:r>
            <w:r w:rsidR="00877A8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런처 어플리케이션은 멀티 플랫폼 타깃으로 개발되어야 하기 때문에, QT로 개발한다.</w:t>
            </w:r>
          </w:p>
          <w:p w:rsidR="006F2342" w:rsidRDefault="006F2342" w:rsidP="006F2342">
            <w:pPr>
              <w:pStyle w:val="ListParagraph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동기화 서버: 설정 동기화를 위해 사용자 설정을 저장하고, 공유시켜주는 서버.</w:t>
            </w:r>
          </w:p>
          <w:p w:rsidR="006F2342" w:rsidRPr="006F2342" w:rsidRDefault="006F2342" w:rsidP="006F2342">
            <w:pPr>
              <w:pStyle w:val="ListParagraph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웹 서버: 웹을 통해 </w:t>
            </w:r>
            <w:r w:rsidR="0019678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회원 가입등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계정 관리 기능을 제공</w:t>
            </w:r>
            <w:r w:rsidR="0019678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하고, 자신의 설정을 공유할 수 있는 커뮤니티 제공.</w:t>
            </w:r>
          </w:p>
          <w:p w:rsidR="0077753A" w:rsidRDefault="0077753A" w:rsidP="00877A89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4. 프로젝트 주요기능</w:t>
            </w:r>
          </w:p>
          <w:p w:rsidR="00877A89" w:rsidRDefault="00877A89" w:rsidP="00877A89">
            <w:pPr>
              <w:pStyle w:val="ListParagraph"/>
              <w:numPr>
                <w:ilvl w:val="0"/>
                <w:numId w:val="10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플랫폼별 단축키로 런처를 트리거하는 모듈</w:t>
            </w:r>
          </w:p>
          <w:p w:rsidR="00877A89" w:rsidRDefault="00877A89" w:rsidP="00877A89">
            <w:pPr>
              <w:pStyle w:val="ListParagraph"/>
              <w:numPr>
                <w:ilvl w:val="0"/>
                <w:numId w:val="10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격자식 선택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작업을 선택하는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UI</w:t>
            </w:r>
          </w:p>
          <w:p w:rsidR="00877A89" w:rsidRDefault="00877A89" w:rsidP="00877A89">
            <w:pPr>
              <w:pStyle w:val="ListParagraph"/>
              <w:numPr>
                <w:ilvl w:val="0"/>
                <w:numId w:val="10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현재 입력된 중간 내용을 바탕으로 가능성이 높은 작업을 추천하는 서제스천 기능</w:t>
            </w:r>
          </w:p>
          <w:p w:rsidR="00877A89" w:rsidRDefault="00877A89" w:rsidP="00877A89">
            <w:pPr>
              <w:pStyle w:val="ListParagraph"/>
              <w:numPr>
                <w:ilvl w:val="0"/>
                <w:numId w:val="10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사용자의 설정을 동기화 서버로 전송하고 내려받는 기능</w:t>
            </w:r>
          </w:p>
          <w:p w:rsidR="00877A89" w:rsidRDefault="00877A89" w:rsidP="00877A89">
            <w:pPr>
              <w:pStyle w:val="ListParagraph"/>
              <w:numPr>
                <w:ilvl w:val="0"/>
                <w:numId w:val="10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사용자 등록을 제공하는 웹 사이트</w:t>
            </w:r>
          </w:p>
          <w:p w:rsidR="00877A89" w:rsidRPr="00877A89" w:rsidRDefault="00877A89" w:rsidP="00877A89">
            <w:pPr>
              <w:pStyle w:val="ListParagraph"/>
              <w:numPr>
                <w:ilvl w:val="0"/>
                <w:numId w:val="10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사용자 플러그인 로드 기능</w:t>
            </w:r>
          </w:p>
          <w:p w:rsidR="00196789" w:rsidRDefault="00196789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196789" w:rsidRDefault="00196789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196789" w:rsidRDefault="00196789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196789" w:rsidRDefault="00196789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5. 프로젝트 추진 일정</w:t>
            </w:r>
          </w:p>
          <w:p w:rsidR="00F23749" w:rsidRPr="0077753A" w:rsidRDefault="00196789" w:rsidP="00196789">
            <w:pPr>
              <w:spacing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196789"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  <w:drawing>
                <wp:inline distT="0" distB="0" distL="0" distR="0" wp14:anchorId="37B686D5" wp14:editId="705F7550">
                  <wp:extent cx="6263640" cy="4175760"/>
                  <wp:effectExtent l="19050" t="0" r="22860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6" r:lo="rId37" r:qs="rId38" r:cs="rId39"/>
                    </a:graphicData>
                  </a:graphic>
                </wp:inline>
              </w:drawing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6. 기대효과 및 활용분야</w:t>
            </w:r>
          </w:p>
          <w:p w:rsidR="007366EC" w:rsidRPr="00196789" w:rsidRDefault="00196789" w:rsidP="008C195E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8C195E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Peregrine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을 통해 사용자들은 멀티 태스킹 환경을 더욱 능률적으로 활용할 수 있길 기대</w:t>
            </w:r>
            <w:r w:rsidR="00F5764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하고, </w:t>
            </w:r>
            <w:r w:rsidR="00325956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함께 </w:t>
            </w:r>
            <w:r w:rsidR="00B807DB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서비스할</w:t>
            </w:r>
            <w:r w:rsidR="00F5764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커뮤니티가</w:t>
            </w:r>
            <w:r w:rsidR="008C195E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활성화되어</w:t>
            </w:r>
            <w:r w:rsidR="00F5764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각자 개발한 유용한 플러그인과 설정들이 공유되는 생태계</w:t>
            </w:r>
            <w:r w:rsidR="008C195E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로 발전되</w:t>
            </w:r>
            <w:r w:rsidR="00F5764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길 희망한다.</w:t>
            </w:r>
          </w:p>
        </w:tc>
      </w:tr>
    </w:tbl>
    <w:p w:rsidR="0077753A" w:rsidRDefault="0077753A" w:rsidP="007775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77753A" w:rsidSect="00F70780">
      <w:pgSz w:w="11906" w:h="16838"/>
      <w:pgMar w:top="851" w:right="1021" w:bottom="851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342" w:rsidRDefault="006F2342" w:rsidP="007366EC">
      <w:pPr>
        <w:spacing w:after="0" w:line="240" w:lineRule="auto"/>
      </w:pPr>
      <w:r>
        <w:separator/>
      </w:r>
    </w:p>
  </w:endnote>
  <w:endnote w:type="continuationSeparator" w:id="0">
    <w:p w:rsidR="006F2342" w:rsidRDefault="006F2342" w:rsidP="0073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altName w:val="Arial Unicode MS"/>
    <w:charset w:val="81"/>
    <w:family w:val="roman"/>
    <w:pitch w:val="variable"/>
    <w:sig w:usb0="00000000" w:usb1="19DFFFFF" w:usb2="001BFDD7" w:usb3="00000000" w:csb0="001F01FF" w:csb1="00000000"/>
  </w:font>
  <w:font w:name="HY헤드라인M">
    <w:altName w:val="Arial Unicode MS"/>
    <w:charset w:val="81"/>
    <w:family w:val="roman"/>
    <w:pitch w:val="variable"/>
    <w:sig w:usb0="00000000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342" w:rsidRDefault="006F2342" w:rsidP="007366EC">
      <w:pPr>
        <w:spacing w:after="0" w:line="240" w:lineRule="auto"/>
      </w:pPr>
      <w:r>
        <w:separator/>
      </w:r>
    </w:p>
  </w:footnote>
  <w:footnote w:type="continuationSeparator" w:id="0">
    <w:p w:rsidR="006F2342" w:rsidRDefault="006F2342" w:rsidP="0073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5295A"/>
    <w:multiLevelType w:val="hybridMultilevel"/>
    <w:tmpl w:val="5A26B4EE"/>
    <w:lvl w:ilvl="0" w:tplc="4C94622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FE2EA5"/>
    <w:multiLevelType w:val="hybridMultilevel"/>
    <w:tmpl w:val="C8560F3E"/>
    <w:lvl w:ilvl="0" w:tplc="739455F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7E519C"/>
    <w:multiLevelType w:val="hybridMultilevel"/>
    <w:tmpl w:val="C010BE4E"/>
    <w:lvl w:ilvl="0" w:tplc="862CAF4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FD06FB"/>
    <w:multiLevelType w:val="hybridMultilevel"/>
    <w:tmpl w:val="DD9A2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337250"/>
    <w:multiLevelType w:val="hybridMultilevel"/>
    <w:tmpl w:val="E74003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A932D9"/>
    <w:multiLevelType w:val="hybridMultilevel"/>
    <w:tmpl w:val="2340B920"/>
    <w:lvl w:ilvl="0" w:tplc="27B6E88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CF786E"/>
    <w:multiLevelType w:val="hybridMultilevel"/>
    <w:tmpl w:val="EA6859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5DA1BC1"/>
    <w:multiLevelType w:val="hybridMultilevel"/>
    <w:tmpl w:val="569AEB04"/>
    <w:lvl w:ilvl="0" w:tplc="7098E9D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B04A3F"/>
    <w:multiLevelType w:val="hybridMultilevel"/>
    <w:tmpl w:val="41CCA8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62C58B3"/>
    <w:multiLevelType w:val="hybridMultilevel"/>
    <w:tmpl w:val="CA9A0DC2"/>
    <w:lvl w:ilvl="0" w:tplc="DE8EA1A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3A0"/>
    <w:rsid w:val="0007387B"/>
    <w:rsid w:val="000D7166"/>
    <w:rsid w:val="000E72C1"/>
    <w:rsid w:val="00196789"/>
    <w:rsid w:val="001B6EB3"/>
    <w:rsid w:val="001C7429"/>
    <w:rsid w:val="001F6FF8"/>
    <w:rsid w:val="00223A0C"/>
    <w:rsid w:val="002614A6"/>
    <w:rsid w:val="00325956"/>
    <w:rsid w:val="00391109"/>
    <w:rsid w:val="0043027E"/>
    <w:rsid w:val="00457FEF"/>
    <w:rsid w:val="0064175E"/>
    <w:rsid w:val="006423A0"/>
    <w:rsid w:val="006C25AC"/>
    <w:rsid w:val="006F2342"/>
    <w:rsid w:val="007366EC"/>
    <w:rsid w:val="0076579C"/>
    <w:rsid w:val="0077753A"/>
    <w:rsid w:val="007B65D9"/>
    <w:rsid w:val="008469EF"/>
    <w:rsid w:val="00877A89"/>
    <w:rsid w:val="008C195E"/>
    <w:rsid w:val="00956A6F"/>
    <w:rsid w:val="0099224F"/>
    <w:rsid w:val="009D496F"/>
    <w:rsid w:val="00AD58AF"/>
    <w:rsid w:val="00B01D65"/>
    <w:rsid w:val="00B807DB"/>
    <w:rsid w:val="00BD747A"/>
    <w:rsid w:val="00C167EA"/>
    <w:rsid w:val="00C208EB"/>
    <w:rsid w:val="00C51C5B"/>
    <w:rsid w:val="00D40804"/>
    <w:rsid w:val="00E31AA9"/>
    <w:rsid w:val="00F23749"/>
    <w:rsid w:val="00F57645"/>
    <w:rsid w:val="00F7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E4D2C71D-8B1A-4B42-A6E6-D1A79541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780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780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ListParagraph">
    <w:name w:val="List Paragraph"/>
    <w:basedOn w:val="Normal"/>
    <w:uiPriority w:val="34"/>
    <w:qFormat/>
    <w:rsid w:val="00F70780"/>
    <w:pPr>
      <w:ind w:leftChars="400" w:left="800"/>
    </w:pPr>
  </w:style>
  <w:style w:type="paragraph" w:customStyle="1" w:styleId="a">
    <w:name w:val="바탕글"/>
    <w:basedOn w:val="Normal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366EC"/>
  </w:style>
  <w:style w:type="paragraph" w:styleId="Footer">
    <w:name w:val="footer"/>
    <w:basedOn w:val="Normal"/>
    <w:link w:val="FooterChar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36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9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diagramLayout" Target="diagrams/layout1.xml"/><Relationship Id="rId40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diagramData" Target="diagrams/data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5_&#44277;&#44060;SW&#44060;&#48156;&#51088;&#45824;&#54924;\2016&#45380;%20&#51228;10&#54924;_&#44060;&#48156;&#51088;&#45824;&#54924;\01.%20&#44397;&#45236;&#48512;&#47928;\08.%20&#49324;&#51204;&#52280;&#44032;&#49888;&#52397;(&#44060;&#48156;&#44228;&#54925;&#49436;%20&#46321;)\&#51228;10&#54924;%20&#44060;&#48156;&#51088;%20&#44060;&#48156;&#44228;&#54925;&#49436;_&#54016;&#47749;(&#54016;&#51109;&#47749;)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AFFEA0-B97A-46D3-99D1-4BF9CCCFFC3C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</dgm:pt>
    <dgm:pt modelId="{EE1868DA-D1CA-47D9-9DD0-4997972FE561}">
      <dgm:prSet phldrT="[Text]"/>
      <dgm:spPr/>
      <dgm:t>
        <a:bodyPr/>
        <a:lstStyle/>
        <a:p>
          <a:pPr latinLnBrk="1"/>
          <a:r>
            <a:rPr lang="ko-KR" altLang="en-US" dirty="0" smtClean="0"/>
            <a:t>설계</a:t>
          </a:r>
          <a:r>
            <a:rPr lang="en-US" altLang="ko-KR" dirty="0" smtClean="0"/>
            <a:t/>
          </a:r>
          <a:br>
            <a:rPr lang="en-US" altLang="ko-KR" dirty="0" smtClean="0"/>
          </a:br>
          <a:r>
            <a:rPr lang="en-US" altLang="ko-KR" dirty="0" smtClean="0"/>
            <a:t>6.20 - 6.31</a:t>
          </a:r>
        </a:p>
      </dgm:t>
    </dgm:pt>
    <dgm:pt modelId="{53BABA4B-9D7C-430F-AD6A-7A685C4E360B}" type="parTrans" cxnId="{427CCEAF-DBE3-48A1-AEB9-959E1D2B6485}">
      <dgm:prSet/>
      <dgm:spPr/>
      <dgm:t>
        <a:bodyPr/>
        <a:lstStyle/>
        <a:p>
          <a:pPr latinLnBrk="1"/>
          <a:endParaRPr lang="ko-KR" altLang="en-US"/>
        </a:p>
      </dgm:t>
    </dgm:pt>
    <dgm:pt modelId="{CA6AACCB-5BED-41B9-814C-D24A72B04717}" type="sibTrans" cxnId="{427CCEAF-DBE3-48A1-AEB9-959E1D2B6485}">
      <dgm:prSet/>
      <dgm:spPr/>
      <dgm:t>
        <a:bodyPr/>
        <a:lstStyle/>
        <a:p>
          <a:pPr latinLnBrk="1"/>
          <a:endParaRPr lang="ko-KR" altLang="en-US"/>
        </a:p>
      </dgm:t>
    </dgm:pt>
    <dgm:pt modelId="{F77C1EA6-0E8A-48BC-B83B-3E018C562337}">
      <dgm:prSet phldrT="[Text]"/>
      <dgm:spPr/>
      <dgm:t>
        <a:bodyPr/>
        <a:lstStyle/>
        <a:p>
          <a:pPr latinLnBrk="1"/>
          <a:r>
            <a:rPr lang="ko-KR" altLang="en-US" dirty="0" smtClean="0"/>
            <a:t>클라이언트 개발</a:t>
          </a:r>
          <a:r>
            <a:rPr lang="en-US" altLang="ko-KR" dirty="0" smtClean="0"/>
            <a:t/>
          </a:r>
          <a:br>
            <a:rPr lang="en-US" altLang="ko-KR" dirty="0" smtClean="0"/>
          </a:br>
          <a:r>
            <a:rPr lang="en-US" altLang="ko-KR" dirty="0" smtClean="0"/>
            <a:t>7.01</a:t>
          </a:r>
          <a:r>
            <a:rPr lang="ko-KR" altLang="en-US" dirty="0" smtClean="0"/>
            <a:t> </a:t>
          </a:r>
          <a:r>
            <a:rPr lang="en-US" altLang="ko-KR" dirty="0" smtClean="0"/>
            <a:t>–</a:t>
          </a:r>
          <a:r>
            <a:rPr lang="ko-KR" altLang="en-US" dirty="0" smtClean="0"/>
            <a:t> </a:t>
          </a:r>
          <a:r>
            <a:rPr lang="en-US" altLang="ko-KR" dirty="0" smtClean="0"/>
            <a:t>7.31</a:t>
          </a:r>
          <a:endParaRPr lang="ko-KR" altLang="en-US" dirty="0"/>
        </a:p>
      </dgm:t>
    </dgm:pt>
    <dgm:pt modelId="{53D212F0-5C0B-4093-912F-A9450F947F2E}" type="parTrans" cxnId="{FAD2BDFF-7392-4B8D-B996-A5FE125366C8}">
      <dgm:prSet/>
      <dgm:spPr/>
      <dgm:t>
        <a:bodyPr/>
        <a:lstStyle/>
        <a:p>
          <a:pPr latinLnBrk="1"/>
          <a:endParaRPr lang="ko-KR" altLang="en-US"/>
        </a:p>
      </dgm:t>
    </dgm:pt>
    <dgm:pt modelId="{4F39A40B-AB0C-48DA-AF64-91C9D2EC1F04}" type="sibTrans" cxnId="{FAD2BDFF-7392-4B8D-B996-A5FE125366C8}">
      <dgm:prSet/>
      <dgm:spPr/>
      <dgm:t>
        <a:bodyPr/>
        <a:lstStyle/>
        <a:p>
          <a:pPr latinLnBrk="1"/>
          <a:endParaRPr lang="ko-KR" altLang="en-US"/>
        </a:p>
      </dgm:t>
    </dgm:pt>
    <dgm:pt modelId="{B9A5EB40-DDB1-48D1-B317-EE60E5E1F837}">
      <dgm:prSet phldrT="[Text]"/>
      <dgm:spPr/>
      <dgm:t>
        <a:bodyPr/>
        <a:lstStyle/>
        <a:p>
          <a:pPr latinLnBrk="1"/>
          <a:r>
            <a:rPr lang="ko-KR" altLang="en-US" dirty="0" smtClean="0"/>
            <a:t>클라이언트 개발</a:t>
          </a:r>
          <a:r>
            <a:rPr lang="en-US" altLang="ko-KR" dirty="0" smtClean="0"/>
            <a:t/>
          </a:r>
          <a:br>
            <a:rPr lang="en-US" altLang="ko-KR" dirty="0" smtClean="0"/>
          </a:br>
          <a:r>
            <a:rPr lang="en-US" altLang="ko-KR" dirty="0" smtClean="0"/>
            <a:t>8.01</a:t>
          </a:r>
          <a:r>
            <a:rPr lang="ko-KR" altLang="en-US" dirty="0" smtClean="0"/>
            <a:t> </a:t>
          </a:r>
          <a:r>
            <a:rPr lang="en-US" altLang="ko-KR" dirty="0" smtClean="0"/>
            <a:t>–</a:t>
          </a:r>
          <a:r>
            <a:rPr lang="ko-KR" altLang="en-US" dirty="0" smtClean="0"/>
            <a:t> </a:t>
          </a:r>
          <a:r>
            <a:rPr lang="en-US" altLang="ko-KR" dirty="0" smtClean="0"/>
            <a:t>8.30</a:t>
          </a:r>
          <a:endParaRPr lang="ko-KR" altLang="en-US" dirty="0"/>
        </a:p>
      </dgm:t>
    </dgm:pt>
    <dgm:pt modelId="{85081B1D-CB48-42B4-92E0-FD9C71910E25}" type="parTrans" cxnId="{01EC9A28-C40F-4F32-909F-744A693B1B82}">
      <dgm:prSet/>
      <dgm:spPr/>
      <dgm:t>
        <a:bodyPr/>
        <a:lstStyle/>
        <a:p>
          <a:pPr latinLnBrk="1"/>
          <a:endParaRPr lang="ko-KR" altLang="en-US"/>
        </a:p>
      </dgm:t>
    </dgm:pt>
    <dgm:pt modelId="{48AA6A44-529E-4548-BDC3-1D41141161E9}" type="sibTrans" cxnId="{01EC9A28-C40F-4F32-909F-744A693B1B82}">
      <dgm:prSet/>
      <dgm:spPr/>
      <dgm:t>
        <a:bodyPr/>
        <a:lstStyle/>
        <a:p>
          <a:pPr latinLnBrk="1"/>
          <a:endParaRPr lang="ko-KR" altLang="en-US"/>
        </a:p>
      </dgm:t>
    </dgm:pt>
    <dgm:pt modelId="{449729AA-9CE2-4C64-950A-71841B75D8B0}">
      <dgm:prSet custT="1"/>
      <dgm:spPr/>
      <dgm:t>
        <a:bodyPr/>
        <a:lstStyle/>
        <a:p>
          <a:pPr latinLnBrk="1"/>
          <a:r>
            <a:rPr lang="ko-KR" altLang="en-US" sz="1000" dirty="0" smtClean="0"/>
            <a:t>구조 설계</a:t>
          </a:r>
          <a:endParaRPr lang="ko-KR" altLang="en-US" sz="1000" dirty="0"/>
        </a:p>
      </dgm:t>
    </dgm:pt>
    <dgm:pt modelId="{CD53B94F-3096-4856-B539-ED54BEF7655A}" type="parTrans" cxnId="{435BD0B7-8664-4352-8999-84B32A72A305}">
      <dgm:prSet/>
      <dgm:spPr/>
      <dgm:t>
        <a:bodyPr/>
        <a:lstStyle/>
        <a:p>
          <a:pPr latinLnBrk="1"/>
          <a:endParaRPr lang="ko-KR" altLang="en-US"/>
        </a:p>
      </dgm:t>
    </dgm:pt>
    <dgm:pt modelId="{E49FD289-CE99-4CAE-BE83-88EBF48E7979}" type="sibTrans" cxnId="{435BD0B7-8664-4352-8999-84B32A72A305}">
      <dgm:prSet/>
      <dgm:spPr/>
      <dgm:t>
        <a:bodyPr/>
        <a:lstStyle/>
        <a:p>
          <a:pPr latinLnBrk="1"/>
          <a:endParaRPr lang="ko-KR" altLang="en-US"/>
        </a:p>
      </dgm:t>
    </dgm:pt>
    <dgm:pt modelId="{E2A1E492-0EDE-4196-9BEC-B8CFDB4A8755}">
      <dgm:prSet custT="1"/>
      <dgm:spPr/>
      <dgm:t>
        <a:bodyPr/>
        <a:lstStyle/>
        <a:p>
          <a:pPr latinLnBrk="1"/>
          <a:r>
            <a:rPr lang="ko-KR" altLang="en-US" sz="1000" dirty="0" smtClean="0"/>
            <a:t>개발 환경 설정</a:t>
          </a:r>
          <a:endParaRPr lang="ko-KR" altLang="en-US" sz="1000" dirty="0"/>
        </a:p>
      </dgm:t>
    </dgm:pt>
    <dgm:pt modelId="{570D5C48-FC3F-45E8-A7E2-C0AC6DB7A843}" type="parTrans" cxnId="{4416AD1C-5592-4615-90E3-2EBAD835C1E3}">
      <dgm:prSet/>
      <dgm:spPr/>
      <dgm:t>
        <a:bodyPr/>
        <a:lstStyle/>
        <a:p>
          <a:pPr latinLnBrk="1"/>
          <a:endParaRPr lang="ko-KR" altLang="en-US"/>
        </a:p>
      </dgm:t>
    </dgm:pt>
    <dgm:pt modelId="{0F0968FC-374B-42E7-8499-28295F5C27D1}" type="sibTrans" cxnId="{4416AD1C-5592-4615-90E3-2EBAD835C1E3}">
      <dgm:prSet/>
      <dgm:spPr/>
      <dgm:t>
        <a:bodyPr/>
        <a:lstStyle/>
        <a:p>
          <a:pPr latinLnBrk="1"/>
          <a:endParaRPr lang="ko-KR" altLang="en-US"/>
        </a:p>
      </dgm:t>
    </dgm:pt>
    <dgm:pt modelId="{C8C22159-E6D9-446D-A929-B8D93567CBC2}">
      <dgm:prSet custT="1"/>
      <dgm:spPr/>
      <dgm:t>
        <a:bodyPr/>
        <a:lstStyle/>
        <a:p>
          <a:pPr latinLnBrk="1"/>
          <a:r>
            <a:rPr lang="ko-KR" altLang="en-US" sz="1000" dirty="0" smtClean="0"/>
            <a:t>플러그인 아키텍처 인터페이스 설계</a:t>
          </a:r>
          <a:endParaRPr lang="ko-KR" altLang="en-US" sz="1000" dirty="0"/>
        </a:p>
      </dgm:t>
    </dgm:pt>
    <dgm:pt modelId="{8FAA1736-B9C8-4C66-90E6-07EC5620E7F5}" type="parTrans" cxnId="{C4A44FCD-3F14-4002-9F70-C4A4701FC9A2}">
      <dgm:prSet/>
      <dgm:spPr/>
      <dgm:t>
        <a:bodyPr/>
        <a:lstStyle/>
        <a:p>
          <a:pPr latinLnBrk="1"/>
          <a:endParaRPr lang="ko-KR" altLang="en-US"/>
        </a:p>
      </dgm:t>
    </dgm:pt>
    <dgm:pt modelId="{55E47B6A-6BDC-48C2-95E3-77BE7C117656}" type="sibTrans" cxnId="{C4A44FCD-3F14-4002-9F70-C4A4701FC9A2}">
      <dgm:prSet/>
      <dgm:spPr/>
      <dgm:t>
        <a:bodyPr/>
        <a:lstStyle/>
        <a:p>
          <a:pPr latinLnBrk="1"/>
          <a:endParaRPr lang="ko-KR" altLang="en-US"/>
        </a:p>
      </dgm:t>
    </dgm:pt>
    <dgm:pt modelId="{032B9F68-3CE5-4DB4-AEA2-1FCABB9EF0EF}">
      <dgm:prSet custT="1"/>
      <dgm:spPr/>
      <dgm:t>
        <a:bodyPr/>
        <a:lstStyle/>
        <a:p>
          <a:pPr latinLnBrk="1"/>
          <a:r>
            <a:rPr lang="ko-KR" altLang="en-US" sz="1000" dirty="0" smtClean="0"/>
            <a:t>동기화 모델 설계</a:t>
          </a:r>
          <a:endParaRPr lang="ko-KR" altLang="en-US" sz="1000" dirty="0"/>
        </a:p>
      </dgm:t>
    </dgm:pt>
    <dgm:pt modelId="{C98A48F8-2895-4E56-8A4E-C9ADDE5F2106}" type="parTrans" cxnId="{43EE0B4A-977C-4F1C-926E-06D561F299A3}">
      <dgm:prSet/>
      <dgm:spPr/>
      <dgm:t>
        <a:bodyPr/>
        <a:lstStyle/>
        <a:p>
          <a:pPr latinLnBrk="1"/>
          <a:endParaRPr lang="ko-KR" altLang="en-US"/>
        </a:p>
      </dgm:t>
    </dgm:pt>
    <dgm:pt modelId="{85084BA1-CF53-4CDE-AFE8-8FCA7F9A04A9}" type="sibTrans" cxnId="{43EE0B4A-977C-4F1C-926E-06D561F299A3}">
      <dgm:prSet/>
      <dgm:spPr/>
      <dgm:t>
        <a:bodyPr/>
        <a:lstStyle/>
        <a:p>
          <a:pPr latinLnBrk="1"/>
          <a:endParaRPr lang="ko-KR" altLang="en-US"/>
        </a:p>
      </dgm:t>
    </dgm:pt>
    <dgm:pt modelId="{AC695EDE-C76C-4821-A990-83E3640AA5F8}">
      <dgm:prSet phldrT="[Text]"/>
      <dgm:spPr/>
      <dgm:t>
        <a:bodyPr/>
        <a:lstStyle/>
        <a:p>
          <a:pPr latinLnBrk="1"/>
          <a:r>
            <a:rPr lang="ko-KR" altLang="en-US" dirty="0" smtClean="0"/>
            <a:t>런처 어플리케이션</a:t>
          </a:r>
          <a:r>
            <a:rPr lang="en-US" altLang="ko-KR" dirty="0" smtClean="0"/>
            <a:t/>
          </a:r>
          <a:br>
            <a:rPr lang="en-US" altLang="ko-KR" dirty="0" smtClean="0"/>
          </a:br>
          <a:r>
            <a:rPr lang="ko-KR" altLang="en-US" dirty="0" smtClean="0"/>
            <a:t>개발</a:t>
          </a:r>
          <a:endParaRPr lang="ko-KR" altLang="en-US" dirty="0"/>
        </a:p>
      </dgm:t>
    </dgm:pt>
    <dgm:pt modelId="{1B9C22F0-CB84-4821-86E3-F84BE59AFBBE}" type="parTrans" cxnId="{6913519D-2834-4772-8DE3-7B67267DD88F}">
      <dgm:prSet/>
      <dgm:spPr/>
      <dgm:t>
        <a:bodyPr/>
        <a:lstStyle/>
        <a:p>
          <a:pPr latinLnBrk="1"/>
          <a:endParaRPr lang="ko-KR" altLang="en-US"/>
        </a:p>
      </dgm:t>
    </dgm:pt>
    <dgm:pt modelId="{DEE470DF-B931-4B45-8F3D-38E9EAB068A4}" type="sibTrans" cxnId="{6913519D-2834-4772-8DE3-7B67267DD88F}">
      <dgm:prSet/>
      <dgm:spPr/>
      <dgm:t>
        <a:bodyPr/>
        <a:lstStyle/>
        <a:p>
          <a:pPr latinLnBrk="1"/>
          <a:endParaRPr lang="ko-KR" altLang="en-US"/>
        </a:p>
      </dgm:t>
    </dgm:pt>
    <dgm:pt modelId="{8CB74E68-7D7B-4E15-AD94-A4F85561AB70}">
      <dgm:prSet phldrT="[Text]"/>
      <dgm:spPr/>
      <dgm:t>
        <a:bodyPr/>
        <a:lstStyle/>
        <a:p>
          <a:pPr latinLnBrk="1"/>
          <a:r>
            <a:rPr lang="ko-KR" altLang="en-US" dirty="0" smtClean="0"/>
            <a:t>서버 개발</a:t>
          </a:r>
          <a:r>
            <a:rPr lang="en-US" altLang="ko-KR" dirty="0" smtClean="0"/>
            <a:t/>
          </a:r>
          <a:br>
            <a:rPr lang="en-US" altLang="ko-KR" dirty="0" smtClean="0"/>
          </a:br>
          <a:r>
            <a:rPr lang="en-US" altLang="ko-KR" dirty="0" smtClean="0"/>
            <a:t>9.01</a:t>
          </a:r>
          <a:r>
            <a:rPr lang="ko-KR" altLang="en-US" dirty="0" smtClean="0"/>
            <a:t> </a:t>
          </a:r>
          <a:r>
            <a:rPr lang="en-US" altLang="ko-KR" dirty="0" smtClean="0"/>
            <a:t>–</a:t>
          </a:r>
          <a:r>
            <a:rPr lang="ko-KR" altLang="en-US" dirty="0" smtClean="0"/>
            <a:t> </a:t>
          </a:r>
          <a:r>
            <a:rPr lang="en-US" altLang="ko-KR" dirty="0" smtClean="0"/>
            <a:t>9.31</a:t>
          </a:r>
          <a:endParaRPr lang="ko-KR" altLang="en-US" dirty="0"/>
        </a:p>
      </dgm:t>
    </dgm:pt>
    <dgm:pt modelId="{89862811-98E6-4699-BD5E-987CD18E79BE}" type="parTrans" cxnId="{06947843-8E85-4CB3-B15C-74C8692A1544}">
      <dgm:prSet/>
      <dgm:spPr/>
      <dgm:t>
        <a:bodyPr/>
        <a:lstStyle/>
        <a:p>
          <a:pPr latinLnBrk="1"/>
          <a:endParaRPr lang="ko-KR" altLang="en-US"/>
        </a:p>
      </dgm:t>
    </dgm:pt>
    <dgm:pt modelId="{B6D51032-36D2-4A02-B96E-499D65ED2B24}" type="sibTrans" cxnId="{06947843-8E85-4CB3-B15C-74C8692A1544}">
      <dgm:prSet/>
      <dgm:spPr/>
      <dgm:t>
        <a:bodyPr/>
        <a:lstStyle/>
        <a:p>
          <a:pPr latinLnBrk="1"/>
          <a:endParaRPr lang="ko-KR" altLang="en-US"/>
        </a:p>
      </dgm:t>
    </dgm:pt>
    <dgm:pt modelId="{FFEC9F69-2447-4F65-8CB7-10E81122299D}">
      <dgm:prSet custT="1"/>
      <dgm:spPr/>
      <dgm:t>
        <a:bodyPr/>
        <a:lstStyle/>
        <a:p>
          <a:pPr latinLnBrk="1"/>
          <a:r>
            <a:rPr lang="ko-KR" altLang="en-US" sz="1000" dirty="0" smtClean="0"/>
            <a:t>설정 저장 포맷 설계</a:t>
          </a:r>
          <a:endParaRPr lang="ko-KR" altLang="en-US" sz="1000" dirty="0"/>
        </a:p>
      </dgm:t>
    </dgm:pt>
    <dgm:pt modelId="{C01EE6B5-644A-4DB5-9D29-6C221E9C75C9}" type="parTrans" cxnId="{4A22B993-51A8-43C3-A01C-F982969E9BDD}">
      <dgm:prSet/>
      <dgm:spPr/>
      <dgm:t>
        <a:bodyPr/>
        <a:lstStyle/>
        <a:p>
          <a:pPr latinLnBrk="1"/>
          <a:endParaRPr lang="ko-KR" altLang="en-US"/>
        </a:p>
      </dgm:t>
    </dgm:pt>
    <dgm:pt modelId="{4821E5F8-9BFB-4B90-9164-67E96FCD61DC}" type="sibTrans" cxnId="{4A22B993-51A8-43C3-A01C-F982969E9BDD}">
      <dgm:prSet/>
      <dgm:spPr/>
      <dgm:t>
        <a:bodyPr/>
        <a:lstStyle/>
        <a:p>
          <a:pPr latinLnBrk="1"/>
          <a:endParaRPr lang="ko-KR" altLang="en-US"/>
        </a:p>
      </dgm:t>
    </dgm:pt>
    <dgm:pt modelId="{16B2A4F9-9FBF-4941-8350-4A6D928A3833}">
      <dgm:prSet phldrT="[Text]"/>
      <dgm:spPr/>
      <dgm:t>
        <a:bodyPr/>
        <a:lstStyle/>
        <a:p>
          <a:pPr latinLnBrk="1"/>
          <a:r>
            <a:rPr lang="ko-KR" altLang="en-US" dirty="0" smtClean="0"/>
            <a:t>웹 사이트 개발</a:t>
          </a:r>
          <a:endParaRPr lang="ko-KR" altLang="en-US" dirty="0"/>
        </a:p>
      </dgm:t>
    </dgm:pt>
    <dgm:pt modelId="{39F847C6-E84B-4FDE-BC34-7FCD43730B3B}" type="parTrans" cxnId="{EA45BF28-174A-4377-A745-DB8FBC09E1C3}">
      <dgm:prSet/>
      <dgm:spPr/>
      <dgm:t>
        <a:bodyPr/>
        <a:lstStyle/>
        <a:p>
          <a:pPr latinLnBrk="1"/>
          <a:endParaRPr lang="ko-KR" altLang="en-US"/>
        </a:p>
      </dgm:t>
    </dgm:pt>
    <dgm:pt modelId="{CEFA03B0-85AA-4343-BE4B-EBEF888EEAA2}" type="sibTrans" cxnId="{EA45BF28-174A-4377-A745-DB8FBC09E1C3}">
      <dgm:prSet/>
      <dgm:spPr/>
      <dgm:t>
        <a:bodyPr/>
        <a:lstStyle/>
        <a:p>
          <a:pPr latinLnBrk="1"/>
          <a:endParaRPr lang="ko-KR" altLang="en-US"/>
        </a:p>
      </dgm:t>
    </dgm:pt>
    <dgm:pt modelId="{FEF871BF-06E6-479D-B711-D75313E49E94}">
      <dgm:prSet phldrT="[Text]"/>
      <dgm:spPr/>
      <dgm:t>
        <a:bodyPr/>
        <a:lstStyle/>
        <a:p>
          <a:pPr latinLnBrk="1"/>
          <a:r>
            <a:rPr lang="ko-KR" altLang="en-US" dirty="0" smtClean="0"/>
            <a:t>설정 동기화 서버 개발</a:t>
          </a:r>
          <a:endParaRPr lang="ko-KR" altLang="en-US" dirty="0"/>
        </a:p>
      </dgm:t>
    </dgm:pt>
    <dgm:pt modelId="{ECB250E6-A094-4A1D-9D53-1E93F3F5CA62}" type="parTrans" cxnId="{28DF5860-114F-40C6-9197-83EB75294F91}">
      <dgm:prSet/>
      <dgm:spPr/>
      <dgm:t>
        <a:bodyPr/>
        <a:lstStyle/>
        <a:p>
          <a:pPr latinLnBrk="1"/>
          <a:endParaRPr lang="ko-KR" altLang="en-US"/>
        </a:p>
      </dgm:t>
    </dgm:pt>
    <dgm:pt modelId="{1BCCDCFA-B65E-46FF-9BAC-88DD7E181785}" type="sibTrans" cxnId="{28DF5860-114F-40C6-9197-83EB75294F91}">
      <dgm:prSet/>
      <dgm:spPr/>
      <dgm:t>
        <a:bodyPr/>
        <a:lstStyle/>
        <a:p>
          <a:pPr latinLnBrk="1"/>
          <a:endParaRPr lang="ko-KR" altLang="en-US"/>
        </a:p>
      </dgm:t>
    </dgm:pt>
    <dgm:pt modelId="{C19227F2-E1F4-4B16-8E01-1FFC82BB59AD}">
      <dgm:prSet phldrT="[Text]"/>
      <dgm:spPr/>
      <dgm:t>
        <a:bodyPr/>
        <a:lstStyle/>
        <a:p>
          <a:pPr latinLnBrk="1"/>
          <a:r>
            <a:rPr lang="ko-KR" altLang="en-US" dirty="0" smtClean="0"/>
            <a:t>멀티 플랫폼 지원</a:t>
          </a:r>
          <a:endParaRPr lang="ko-KR" altLang="en-US" dirty="0"/>
        </a:p>
      </dgm:t>
    </dgm:pt>
    <dgm:pt modelId="{F6A5A8E8-24DD-4D25-AB6D-364ACC6CE7D6}" type="parTrans" cxnId="{71790392-29B2-44F2-B37E-2D04C475A300}">
      <dgm:prSet/>
      <dgm:spPr/>
      <dgm:t>
        <a:bodyPr/>
        <a:lstStyle/>
        <a:p>
          <a:pPr latinLnBrk="1"/>
          <a:endParaRPr lang="ko-KR" altLang="en-US"/>
        </a:p>
      </dgm:t>
    </dgm:pt>
    <dgm:pt modelId="{72D8180F-8FFC-48EA-A1D0-3C842D813B2A}" type="sibTrans" cxnId="{71790392-29B2-44F2-B37E-2D04C475A300}">
      <dgm:prSet/>
      <dgm:spPr/>
      <dgm:t>
        <a:bodyPr/>
        <a:lstStyle/>
        <a:p>
          <a:pPr latinLnBrk="1"/>
          <a:endParaRPr lang="ko-KR" altLang="en-US"/>
        </a:p>
      </dgm:t>
    </dgm:pt>
    <dgm:pt modelId="{157B44E3-0AA2-4E8B-AF55-49334ECD2176}">
      <dgm:prSet phldrT="[Text]"/>
      <dgm:spPr/>
      <dgm:t>
        <a:bodyPr/>
        <a:lstStyle/>
        <a:p>
          <a:pPr latinLnBrk="1"/>
          <a:r>
            <a:rPr lang="ko-KR" altLang="en-US" dirty="0" smtClean="0"/>
            <a:t>완성 및 제출</a:t>
          </a:r>
          <a:endParaRPr lang="ko-KR" altLang="en-US" dirty="0"/>
        </a:p>
      </dgm:t>
    </dgm:pt>
    <dgm:pt modelId="{D39EF99E-1DBB-4BC8-8F9B-199CC983ED0D}" type="parTrans" cxnId="{2E09D9D5-22E8-4C5C-A462-E09E06E70D5E}">
      <dgm:prSet/>
      <dgm:spPr/>
      <dgm:t>
        <a:bodyPr/>
        <a:lstStyle/>
        <a:p>
          <a:pPr latinLnBrk="1"/>
          <a:endParaRPr lang="ko-KR" altLang="en-US"/>
        </a:p>
      </dgm:t>
    </dgm:pt>
    <dgm:pt modelId="{3BCDB02C-5583-4636-9F2A-0E34E6FBE9B7}" type="sibTrans" cxnId="{2E09D9D5-22E8-4C5C-A462-E09E06E70D5E}">
      <dgm:prSet/>
      <dgm:spPr/>
      <dgm:t>
        <a:bodyPr/>
        <a:lstStyle/>
        <a:p>
          <a:pPr latinLnBrk="1"/>
          <a:endParaRPr lang="ko-KR" altLang="en-US"/>
        </a:p>
      </dgm:t>
    </dgm:pt>
    <dgm:pt modelId="{2B278D94-3477-48B3-846E-82C3D0CF95F5}">
      <dgm:prSet phldrT="[Text]"/>
      <dgm:spPr/>
      <dgm:t>
        <a:bodyPr/>
        <a:lstStyle/>
        <a:p>
          <a:pPr latinLnBrk="1"/>
          <a:r>
            <a:rPr lang="ko-KR" altLang="en-US" dirty="0" smtClean="0"/>
            <a:t>윈도우즈 런처 트리거 모듈 개발</a:t>
          </a:r>
          <a:endParaRPr lang="ko-KR" altLang="en-US" dirty="0"/>
        </a:p>
      </dgm:t>
    </dgm:pt>
    <dgm:pt modelId="{30FB0A7C-CCBC-4141-AA02-336E83464DC7}" type="parTrans" cxnId="{DE3C4E7C-19A3-4579-B38F-994AA64CF15E}">
      <dgm:prSet/>
      <dgm:spPr/>
      <dgm:t>
        <a:bodyPr/>
        <a:lstStyle/>
        <a:p>
          <a:pPr latinLnBrk="1"/>
          <a:endParaRPr lang="ko-KR" altLang="en-US"/>
        </a:p>
      </dgm:t>
    </dgm:pt>
    <dgm:pt modelId="{908A77DA-2616-4D29-803D-03DAD2D86892}" type="sibTrans" cxnId="{DE3C4E7C-19A3-4579-B38F-994AA64CF15E}">
      <dgm:prSet/>
      <dgm:spPr/>
      <dgm:t>
        <a:bodyPr/>
        <a:lstStyle/>
        <a:p>
          <a:pPr latinLnBrk="1"/>
          <a:endParaRPr lang="ko-KR" altLang="en-US"/>
        </a:p>
      </dgm:t>
    </dgm:pt>
    <dgm:pt modelId="{13C71EA7-C580-4F9E-8244-A214FB1E9BDC}">
      <dgm:prSet phldrT="[Text]"/>
      <dgm:spPr/>
      <dgm:t>
        <a:bodyPr/>
        <a:lstStyle/>
        <a:p>
          <a:pPr latinLnBrk="1"/>
          <a:r>
            <a:rPr lang="en-US" altLang="ko-KR" dirty="0" smtClean="0"/>
            <a:t>OS X</a:t>
          </a:r>
          <a:r>
            <a:rPr lang="ko-KR" altLang="en-US" dirty="0" smtClean="0"/>
            <a:t> 런처 트리거 모듈 개발</a:t>
          </a:r>
          <a:endParaRPr lang="ko-KR" altLang="en-US" dirty="0"/>
        </a:p>
      </dgm:t>
    </dgm:pt>
    <dgm:pt modelId="{A8ACBFDF-7449-4621-A561-0EAB226E1036}" type="parTrans" cxnId="{9A843E1F-E850-4E14-A62C-0BBA51ACDBDD}">
      <dgm:prSet/>
      <dgm:spPr/>
      <dgm:t>
        <a:bodyPr/>
        <a:lstStyle/>
        <a:p>
          <a:pPr latinLnBrk="1"/>
          <a:endParaRPr lang="ko-KR" altLang="en-US"/>
        </a:p>
      </dgm:t>
    </dgm:pt>
    <dgm:pt modelId="{A8CE343C-2F2F-427F-A7D8-CD711D80C692}" type="sibTrans" cxnId="{9A843E1F-E850-4E14-A62C-0BBA51ACDBDD}">
      <dgm:prSet/>
      <dgm:spPr/>
      <dgm:t>
        <a:bodyPr/>
        <a:lstStyle/>
        <a:p>
          <a:pPr latinLnBrk="1"/>
          <a:endParaRPr lang="ko-KR" altLang="en-US"/>
        </a:p>
      </dgm:t>
    </dgm:pt>
    <dgm:pt modelId="{598CBEAB-C83C-47C3-8BC9-95FA71798870}">
      <dgm:prSet phldrT="[Text]"/>
      <dgm:spPr/>
      <dgm:t>
        <a:bodyPr/>
        <a:lstStyle/>
        <a:p>
          <a:pPr latinLnBrk="1"/>
          <a:r>
            <a:rPr lang="ko-KR" altLang="en-US" dirty="0" smtClean="0"/>
            <a:t>플러그인 확장 기능 개발</a:t>
          </a:r>
          <a:endParaRPr lang="ko-KR" altLang="en-US" dirty="0"/>
        </a:p>
      </dgm:t>
    </dgm:pt>
    <dgm:pt modelId="{7824AB66-ED4A-4FF7-9404-5CC5822C2E9E}" type="parTrans" cxnId="{0864BF73-63AF-43D8-9B92-54571DD60105}">
      <dgm:prSet/>
      <dgm:spPr/>
      <dgm:t>
        <a:bodyPr/>
        <a:lstStyle/>
        <a:p>
          <a:pPr latinLnBrk="1"/>
          <a:endParaRPr lang="ko-KR" altLang="en-US"/>
        </a:p>
      </dgm:t>
    </dgm:pt>
    <dgm:pt modelId="{4C70A2FB-3F5A-42F7-AA47-338A3A0CFB32}" type="sibTrans" cxnId="{0864BF73-63AF-43D8-9B92-54571DD60105}">
      <dgm:prSet/>
      <dgm:spPr/>
      <dgm:t>
        <a:bodyPr/>
        <a:lstStyle/>
        <a:p>
          <a:pPr latinLnBrk="1"/>
          <a:endParaRPr lang="ko-KR" altLang="en-US"/>
        </a:p>
      </dgm:t>
    </dgm:pt>
    <dgm:pt modelId="{39603212-50DE-485D-960C-7F2E69726FBF}" type="pres">
      <dgm:prSet presAssocID="{ADAFFEA0-B97A-46D3-99D1-4BF9CCCFFC3C}" presName="linearFlow" presStyleCnt="0">
        <dgm:presLayoutVars>
          <dgm:dir/>
          <dgm:animLvl val="lvl"/>
          <dgm:resizeHandles val="exact"/>
        </dgm:presLayoutVars>
      </dgm:prSet>
      <dgm:spPr/>
    </dgm:pt>
    <dgm:pt modelId="{65377082-D11A-4B81-9F13-250415426FB4}" type="pres">
      <dgm:prSet presAssocID="{EE1868DA-D1CA-47D9-9DD0-4997972FE561}" presName="composite" presStyleCnt="0"/>
      <dgm:spPr/>
    </dgm:pt>
    <dgm:pt modelId="{A9FCF294-0287-4C5C-A645-B53D10950E7A}" type="pres">
      <dgm:prSet presAssocID="{EE1868DA-D1CA-47D9-9DD0-4997972FE561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D47E806-7DAC-4CBB-9E91-110BBF2E02D5}" type="pres">
      <dgm:prSet presAssocID="{EE1868DA-D1CA-47D9-9DD0-4997972FE561}" presName="parSh" presStyleLbl="node1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998F0403-8F7E-4296-AD55-D02B4768BEA0}" type="pres">
      <dgm:prSet presAssocID="{EE1868DA-D1CA-47D9-9DD0-4997972FE561}" presName="desTx" presStyleLbl="fgAcc1" presStyleIdx="0" presStyleCnt="4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F403A67-CFE1-4B38-9674-34A45208A885}" type="pres">
      <dgm:prSet presAssocID="{CA6AACCB-5BED-41B9-814C-D24A72B04717}" presName="sibTrans" presStyleLbl="sibTrans2D1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93126184-49CE-439F-9291-F263F13B99C2}" type="pres">
      <dgm:prSet presAssocID="{CA6AACCB-5BED-41B9-814C-D24A72B04717}" presName="connTx" presStyleLbl="sibTrans2D1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3EC26218-9F5B-40B3-8216-4EE0C53AEC5F}" type="pres">
      <dgm:prSet presAssocID="{F77C1EA6-0E8A-48BC-B83B-3E018C562337}" presName="composite" presStyleCnt="0"/>
      <dgm:spPr/>
    </dgm:pt>
    <dgm:pt modelId="{AF7D175D-4C61-4AC7-B88F-7889C7042250}" type="pres">
      <dgm:prSet presAssocID="{F77C1EA6-0E8A-48BC-B83B-3E018C562337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5A698AB-354E-4A23-827C-E152DEE9A13C}" type="pres">
      <dgm:prSet presAssocID="{F77C1EA6-0E8A-48BC-B83B-3E018C562337}" presName="parSh" presStyleLbl="node1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F8B36C61-EDF1-42B3-96BC-93DBA4F0485F}" type="pres">
      <dgm:prSet presAssocID="{F77C1EA6-0E8A-48BC-B83B-3E018C562337}" presName="desTx" presStyleLbl="fgAcc1" presStyleIdx="1" presStyleCnt="4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B9DF210-098C-449A-83BA-247911E450DD}" type="pres">
      <dgm:prSet presAssocID="{4F39A40B-AB0C-48DA-AF64-91C9D2EC1F04}" presName="sibTrans" presStyleLbl="sibTrans2D1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D47C749C-9975-4908-AFDC-76FC3C14CF17}" type="pres">
      <dgm:prSet presAssocID="{4F39A40B-AB0C-48DA-AF64-91C9D2EC1F04}" presName="connTx" presStyleLbl="sibTrans2D1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52833727-62B6-49A9-A937-11C08D983663}" type="pres">
      <dgm:prSet presAssocID="{B9A5EB40-DDB1-48D1-B317-EE60E5E1F837}" presName="composite" presStyleCnt="0"/>
      <dgm:spPr/>
    </dgm:pt>
    <dgm:pt modelId="{8F032F5A-DA01-4997-B17B-001EC943BCE2}" type="pres">
      <dgm:prSet presAssocID="{B9A5EB40-DDB1-48D1-B317-EE60E5E1F837}" presName="parTx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59CD8A9-9E6F-4EB7-881C-7099232B7F24}" type="pres">
      <dgm:prSet presAssocID="{B9A5EB40-DDB1-48D1-B317-EE60E5E1F837}" presName="parSh" presStyleLbl="node1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FD6E4ECC-1455-446D-8489-7798FF7DE324}" type="pres">
      <dgm:prSet presAssocID="{B9A5EB40-DDB1-48D1-B317-EE60E5E1F837}" presName="desTx" presStyleLbl="fgAcc1" presStyleIdx="2" presStyleCnt="4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0B18271-C60C-4054-8AAB-2DD45A74C401}" type="pres">
      <dgm:prSet presAssocID="{48AA6A44-529E-4548-BDC3-1D41141161E9}" presName="sibTrans" presStyleLbl="sibTrans2D1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D5B92BD9-2A7D-4DD5-AFA8-4792C8F6300B}" type="pres">
      <dgm:prSet presAssocID="{48AA6A44-529E-4548-BDC3-1D41141161E9}" presName="connTx" presStyleLbl="sibTrans2D1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202A6C63-73CB-475D-9E6D-7FBFD287A26A}" type="pres">
      <dgm:prSet presAssocID="{8CB74E68-7D7B-4E15-AD94-A4F85561AB70}" presName="composite" presStyleCnt="0"/>
      <dgm:spPr/>
    </dgm:pt>
    <dgm:pt modelId="{17B48ABE-F50D-4E82-967C-E42C7AF17A9E}" type="pres">
      <dgm:prSet presAssocID="{8CB74E68-7D7B-4E15-AD94-A4F85561AB70}" presName="parTx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832F12A-4509-41AC-B36C-01186B434FC4}" type="pres">
      <dgm:prSet presAssocID="{8CB74E68-7D7B-4E15-AD94-A4F85561AB70}" presName="parSh" presStyleLbl="node1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8B8FF044-D173-4357-B773-043B8BC4534B}" type="pres">
      <dgm:prSet presAssocID="{8CB74E68-7D7B-4E15-AD94-A4F85561AB70}" presName="desTx" presStyleLbl="fgAcc1" presStyleIdx="3" presStyleCnt="4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6C087190-3F51-4AFD-9805-1273DCA9ABC9}" type="presOf" srcId="{449729AA-9CE2-4C64-950A-71841B75D8B0}" destId="{998F0403-8F7E-4296-AD55-D02B4768BEA0}" srcOrd="0" destOrd="0" presId="urn:microsoft.com/office/officeart/2005/8/layout/process3"/>
    <dgm:cxn modelId="{56963781-FD1C-4E5A-89E7-5B1154475333}" type="presOf" srcId="{4F39A40B-AB0C-48DA-AF64-91C9D2EC1F04}" destId="{D47C749C-9975-4908-AFDC-76FC3C14CF17}" srcOrd="1" destOrd="0" presId="urn:microsoft.com/office/officeart/2005/8/layout/process3"/>
    <dgm:cxn modelId="{90CB7F91-3258-4330-8D47-79DA2E78554B}" type="presOf" srcId="{2B278D94-3477-48B3-846E-82C3D0CF95F5}" destId="{F8B36C61-EDF1-42B3-96BC-93DBA4F0485F}" srcOrd="0" destOrd="1" presId="urn:microsoft.com/office/officeart/2005/8/layout/process3"/>
    <dgm:cxn modelId="{9FE05FA6-A6BE-4B48-910A-BBA80D24509A}" type="presOf" srcId="{48AA6A44-529E-4548-BDC3-1D41141161E9}" destId="{D5B92BD9-2A7D-4DD5-AFA8-4792C8F6300B}" srcOrd="1" destOrd="0" presId="urn:microsoft.com/office/officeart/2005/8/layout/process3"/>
    <dgm:cxn modelId="{EA45BF28-174A-4377-A745-DB8FBC09E1C3}" srcId="{8CB74E68-7D7B-4E15-AD94-A4F85561AB70}" destId="{16B2A4F9-9FBF-4941-8350-4A6D928A3833}" srcOrd="0" destOrd="0" parTransId="{39F847C6-E84B-4FDE-BC34-7FCD43730B3B}" sibTransId="{CEFA03B0-85AA-4343-BE4B-EBEF888EEAA2}"/>
    <dgm:cxn modelId="{9A843E1F-E850-4E14-A62C-0BBA51ACDBDD}" srcId="{B9A5EB40-DDB1-48D1-B317-EE60E5E1F837}" destId="{13C71EA7-C580-4F9E-8244-A214FB1E9BDC}" srcOrd="2" destOrd="0" parTransId="{A8ACBFDF-7449-4621-A561-0EAB226E1036}" sibTransId="{A8CE343C-2F2F-427F-A7D8-CD711D80C692}"/>
    <dgm:cxn modelId="{BA4D4724-95DA-4EDB-9D45-8DA1F70A9E17}" type="presOf" srcId="{E2A1E492-0EDE-4196-9BEC-B8CFDB4A8755}" destId="{998F0403-8F7E-4296-AD55-D02B4768BEA0}" srcOrd="0" destOrd="3" presId="urn:microsoft.com/office/officeart/2005/8/layout/process3"/>
    <dgm:cxn modelId="{06947843-8E85-4CB3-B15C-74C8692A1544}" srcId="{ADAFFEA0-B97A-46D3-99D1-4BF9CCCFFC3C}" destId="{8CB74E68-7D7B-4E15-AD94-A4F85561AB70}" srcOrd="3" destOrd="0" parTransId="{89862811-98E6-4699-BD5E-987CD18E79BE}" sibTransId="{B6D51032-36D2-4A02-B96E-499D65ED2B24}"/>
    <dgm:cxn modelId="{435BD0B7-8664-4352-8999-84B32A72A305}" srcId="{EE1868DA-D1CA-47D9-9DD0-4997972FE561}" destId="{449729AA-9CE2-4C64-950A-71841B75D8B0}" srcOrd="0" destOrd="0" parTransId="{CD53B94F-3096-4856-B539-ED54BEF7655A}" sibTransId="{E49FD289-CE99-4CAE-BE83-88EBF48E7979}"/>
    <dgm:cxn modelId="{BEF3AD09-EBA2-41B2-9DD0-B306D0D1EEF7}" type="presOf" srcId="{598CBEAB-C83C-47C3-8BC9-95FA71798870}" destId="{FD6E4ECC-1455-446D-8489-7798FF7DE324}" srcOrd="0" destOrd="0" presId="urn:microsoft.com/office/officeart/2005/8/layout/process3"/>
    <dgm:cxn modelId="{43EE0B4A-977C-4F1C-926E-06D561F299A3}" srcId="{EE1868DA-D1CA-47D9-9DD0-4997972FE561}" destId="{032B9F68-3CE5-4DB4-AEA2-1FCABB9EF0EF}" srcOrd="2" destOrd="0" parTransId="{C98A48F8-2895-4E56-8A4E-C9ADDE5F2106}" sibTransId="{85084BA1-CF53-4CDE-AFE8-8FCA7F9A04A9}"/>
    <dgm:cxn modelId="{DE3C4E7C-19A3-4579-B38F-994AA64CF15E}" srcId="{F77C1EA6-0E8A-48BC-B83B-3E018C562337}" destId="{2B278D94-3477-48B3-846E-82C3D0CF95F5}" srcOrd="1" destOrd="0" parTransId="{30FB0A7C-CCBC-4141-AA02-336E83464DC7}" sibTransId="{908A77DA-2616-4D29-803D-03DAD2D86892}"/>
    <dgm:cxn modelId="{C4A44FCD-3F14-4002-9F70-C4A4701FC9A2}" srcId="{EE1868DA-D1CA-47D9-9DD0-4997972FE561}" destId="{C8C22159-E6D9-446D-A929-B8D93567CBC2}" srcOrd="1" destOrd="0" parTransId="{8FAA1736-B9C8-4C66-90E6-07EC5620E7F5}" sibTransId="{55E47B6A-6BDC-48C2-95E3-77BE7C117656}"/>
    <dgm:cxn modelId="{28DF5860-114F-40C6-9197-83EB75294F91}" srcId="{8CB74E68-7D7B-4E15-AD94-A4F85561AB70}" destId="{FEF871BF-06E6-479D-B711-D75313E49E94}" srcOrd="1" destOrd="0" parTransId="{ECB250E6-A094-4A1D-9D53-1E93F3F5CA62}" sibTransId="{1BCCDCFA-B65E-46FF-9BAC-88DD7E181785}"/>
    <dgm:cxn modelId="{26B9CA9D-97A8-4CB2-9421-6EF4B40ECE24}" type="presOf" srcId="{EE1868DA-D1CA-47D9-9DD0-4997972FE561}" destId="{ED47E806-7DAC-4CBB-9E91-110BBF2E02D5}" srcOrd="1" destOrd="0" presId="urn:microsoft.com/office/officeart/2005/8/layout/process3"/>
    <dgm:cxn modelId="{81B4FDA4-0DAA-4B31-9EDB-8126873EC0FF}" type="presOf" srcId="{48AA6A44-529E-4548-BDC3-1D41141161E9}" destId="{40B18271-C60C-4054-8AAB-2DD45A74C401}" srcOrd="0" destOrd="0" presId="urn:microsoft.com/office/officeart/2005/8/layout/process3"/>
    <dgm:cxn modelId="{FAD2BDFF-7392-4B8D-B996-A5FE125366C8}" srcId="{ADAFFEA0-B97A-46D3-99D1-4BF9CCCFFC3C}" destId="{F77C1EA6-0E8A-48BC-B83B-3E018C562337}" srcOrd="1" destOrd="0" parTransId="{53D212F0-5C0B-4093-912F-A9450F947F2E}" sibTransId="{4F39A40B-AB0C-48DA-AF64-91C9D2EC1F04}"/>
    <dgm:cxn modelId="{EC1EAA0A-6397-4B07-B55E-01810E3B926A}" type="presOf" srcId="{F77C1EA6-0E8A-48BC-B83B-3E018C562337}" destId="{AF7D175D-4C61-4AC7-B88F-7889C7042250}" srcOrd="0" destOrd="0" presId="urn:microsoft.com/office/officeart/2005/8/layout/process3"/>
    <dgm:cxn modelId="{2CDF73C5-2469-4496-BAC4-BB6D0D095A18}" type="presOf" srcId="{B9A5EB40-DDB1-48D1-B317-EE60E5E1F837}" destId="{359CD8A9-9E6F-4EB7-881C-7099232B7F24}" srcOrd="1" destOrd="0" presId="urn:microsoft.com/office/officeart/2005/8/layout/process3"/>
    <dgm:cxn modelId="{2E09D9D5-22E8-4C5C-A462-E09E06E70D5E}" srcId="{8CB74E68-7D7B-4E15-AD94-A4F85561AB70}" destId="{157B44E3-0AA2-4E8B-AF55-49334ECD2176}" srcOrd="2" destOrd="0" parTransId="{D39EF99E-1DBB-4BC8-8F9B-199CC983ED0D}" sibTransId="{3BCDB02C-5583-4636-9F2A-0E34E6FBE9B7}"/>
    <dgm:cxn modelId="{AC79EDCF-F43B-4604-AC7B-45734C0DFE85}" type="presOf" srcId="{16B2A4F9-9FBF-4941-8350-4A6D928A3833}" destId="{8B8FF044-D173-4357-B773-043B8BC4534B}" srcOrd="0" destOrd="0" presId="urn:microsoft.com/office/officeart/2005/8/layout/process3"/>
    <dgm:cxn modelId="{3B9672AA-343F-45AC-A568-4E6513AA386C}" type="presOf" srcId="{FFEC9F69-2447-4F65-8CB7-10E81122299D}" destId="{998F0403-8F7E-4296-AD55-D02B4768BEA0}" srcOrd="0" destOrd="4" presId="urn:microsoft.com/office/officeart/2005/8/layout/process3"/>
    <dgm:cxn modelId="{67A8E32C-F396-4C3A-AB82-C20EDCD70DED}" type="presOf" srcId="{CA6AACCB-5BED-41B9-814C-D24A72B04717}" destId="{93126184-49CE-439F-9291-F263F13B99C2}" srcOrd="1" destOrd="0" presId="urn:microsoft.com/office/officeart/2005/8/layout/process3"/>
    <dgm:cxn modelId="{496257BB-B2F8-494C-BF41-F4624AF6633C}" type="presOf" srcId="{13C71EA7-C580-4F9E-8244-A214FB1E9BDC}" destId="{FD6E4ECC-1455-446D-8489-7798FF7DE324}" srcOrd="0" destOrd="2" presId="urn:microsoft.com/office/officeart/2005/8/layout/process3"/>
    <dgm:cxn modelId="{DE35A120-DC20-4823-AD75-E1663B000E8B}" type="presOf" srcId="{B9A5EB40-DDB1-48D1-B317-EE60E5E1F837}" destId="{8F032F5A-DA01-4997-B17B-001EC943BCE2}" srcOrd="0" destOrd="0" presId="urn:microsoft.com/office/officeart/2005/8/layout/process3"/>
    <dgm:cxn modelId="{34A8B249-CB62-4BEB-A787-C634B3150376}" type="presOf" srcId="{AC695EDE-C76C-4821-A990-83E3640AA5F8}" destId="{F8B36C61-EDF1-42B3-96BC-93DBA4F0485F}" srcOrd="0" destOrd="0" presId="urn:microsoft.com/office/officeart/2005/8/layout/process3"/>
    <dgm:cxn modelId="{BB4B3D1F-E1C2-491E-928D-823C269E6234}" type="presOf" srcId="{ADAFFEA0-B97A-46D3-99D1-4BF9CCCFFC3C}" destId="{39603212-50DE-485D-960C-7F2E69726FBF}" srcOrd="0" destOrd="0" presId="urn:microsoft.com/office/officeart/2005/8/layout/process3"/>
    <dgm:cxn modelId="{F2070410-D39D-414E-AA52-C5E3BA8F1E71}" type="presOf" srcId="{C8C22159-E6D9-446D-A929-B8D93567CBC2}" destId="{998F0403-8F7E-4296-AD55-D02B4768BEA0}" srcOrd="0" destOrd="1" presId="urn:microsoft.com/office/officeart/2005/8/layout/process3"/>
    <dgm:cxn modelId="{13D0AD5B-689C-4AF7-9BE6-73A086CB8D1A}" type="presOf" srcId="{4F39A40B-AB0C-48DA-AF64-91C9D2EC1F04}" destId="{5B9DF210-098C-449A-83BA-247911E450DD}" srcOrd="0" destOrd="0" presId="urn:microsoft.com/office/officeart/2005/8/layout/process3"/>
    <dgm:cxn modelId="{6913519D-2834-4772-8DE3-7B67267DD88F}" srcId="{F77C1EA6-0E8A-48BC-B83B-3E018C562337}" destId="{AC695EDE-C76C-4821-A990-83E3640AA5F8}" srcOrd="0" destOrd="0" parTransId="{1B9C22F0-CB84-4821-86E3-F84BE59AFBBE}" sibTransId="{DEE470DF-B931-4B45-8F3D-38E9EAB068A4}"/>
    <dgm:cxn modelId="{C6271937-62B8-4ADE-AD1E-F44CAC96574A}" type="presOf" srcId="{8CB74E68-7D7B-4E15-AD94-A4F85561AB70}" destId="{4832F12A-4509-41AC-B36C-01186B434FC4}" srcOrd="1" destOrd="0" presId="urn:microsoft.com/office/officeart/2005/8/layout/process3"/>
    <dgm:cxn modelId="{4EE4FFBA-4A8F-4BB9-B5A4-9C1893B57791}" type="presOf" srcId="{CA6AACCB-5BED-41B9-814C-D24A72B04717}" destId="{7F403A67-CFE1-4B38-9674-34A45208A885}" srcOrd="0" destOrd="0" presId="urn:microsoft.com/office/officeart/2005/8/layout/process3"/>
    <dgm:cxn modelId="{D1C6B325-2AD0-4A9F-9B0B-E5AB42CB9C97}" type="presOf" srcId="{157B44E3-0AA2-4E8B-AF55-49334ECD2176}" destId="{8B8FF044-D173-4357-B773-043B8BC4534B}" srcOrd="0" destOrd="2" presId="urn:microsoft.com/office/officeart/2005/8/layout/process3"/>
    <dgm:cxn modelId="{DF994182-C72C-4167-802F-02899C49239A}" type="presOf" srcId="{8CB74E68-7D7B-4E15-AD94-A4F85561AB70}" destId="{17B48ABE-F50D-4E82-967C-E42C7AF17A9E}" srcOrd="0" destOrd="0" presId="urn:microsoft.com/office/officeart/2005/8/layout/process3"/>
    <dgm:cxn modelId="{F5EE3614-AC43-4079-B51C-E6B5B2A66001}" type="presOf" srcId="{EE1868DA-D1CA-47D9-9DD0-4997972FE561}" destId="{A9FCF294-0287-4C5C-A645-B53D10950E7A}" srcOrd="0" destOrd="0" presId="urn:microsoft.com/office/officeart/2005/8/layout/process3"/>
    <dgm:cxn modelId="{71790392-29B2-44F2-B37E-2D04C475A300}" srcId="{B9A5EB40-DDB1-48D1-B317-EE60E5E1F837}" destId="{C19227F2-E1F4-4B16-8E01-1FFC82BB59AD}" srcOrd="1" destOrd="0" parTransId="{F6A5A8E8-24DD-4D25-AB6D-364ACC6CE7D6}" sibTransId="{72D8180F-8FFC-48EA-A1D0-3C842D813B2A}"/>
    <dgm:cxn modelId="{2904C25D-5D0A-4181-BE99-34663AD25B78}" type="presOf" srcId="{032B9F68-3CE5-4DB4-AEA2-1FCABB9EF0EF}" destId="{998F0403-8F7E-4296-AD55-D02B4768BEA0}" srcOrd="0" destOrd="2" presId="urn:microsoft.com/office/officeart/2005/8/layout/process3"/>
    <dgm:cxn modelId="{4416AD1C-5592-4615-90E3-2EBAD835C1E3}" srcId="{EE1868DA-D1CA-47D9-9DD0-4997972FE561}" destId="{E2A1E492-0EDE-4196-9BEC-B8CFDB4A8755}" srcOrd="3" destOrd="0" parTransId="{570D5C48-FC3F-45E8-A7E2-C0AC6DB7A843}" sibTransId="{0F0968FC-374B-42E7-8499-28295F5C27D1}"/>
    <dgm:cxn modelId="{D12019A3-2D55-45F3-8FC1-72442AB9BFFA}" type="presOf" srcId="{C19227F2-E1F4-4B16-8E01-1FFC82BB59AD}" destId="{FD6E4ECC-1455-446D-8489-7798FF7DE324}" srcOrd="0" destOrd="1" presId="urn:microsoft.com/office/officeart/2005/8/layout/process3"/>
    <dgm:cxn modelId="{427CCEAF-DBE3-48A1-AEB9-959E1D2B6485}" srcId="{ADAFFEA0-B97A-46D3-99D1-4BF9CCCFFC3C}" destId="{EE1868DA-D1CA-47D9-9DD0-4997972FE561}" srcOrd="0" destOrd="0" parTransId="{53BABA4B-9D7C-430F-AD6A-7A685C4E360B}" sibTransId="{CA6AACCB-5BED-41B9-814C-D24A72B04717}"/>
    <dgm:cxn modelId="{01EC9A28-C40F-4F32-909F-744A693B1B82}" srcId="{ADAFFEA0-B97A-46D3-99D1-4BF9CCCFFC3C}" destId="{B9A5EB40-DDB1-48D1-B317-EE60E5E1F837}" srcOrd="2" destOrd="0" parTransId="{85081B1D-CB48-42B4-92E0-FD9C71910E25}" sibTransId="{48AA6A44-529E-4548-BDC3-1D41141161E9}"/>
    <dgm:cxn modelId="{0864BF73-63AF-43D8-9B92-54571DD60105}" srcId="{B9A5EB40-DDB1-48D1-B317-EE60E5E1F837}" destId="{598CBEAB-C83C-47C3-8BC9-95FA71798870}" srcOrd="0" destOrd="0" parTransId="{7824AB66-ED4A-4FF7-9404-5CC5822C2E9E}" sibTransId="{4C70A2FB-3F5A-42F7-AA47-338A3A0CFB32}"/>
    <dgm:cxn modelId="{71F23EA3-AE33-45A8-B943-3518FB1F3352}" type="presOf" srcId="{F77C1EA6-0E8A-48BC-B83B-3E018C562337}" destId="{35A698AB-354E-4A23-827C-E152DEE9A13C}" srcOrd="1" destOrd="0" presId="urn:microsoft.com/office/officeart/2005/8/layout/process3"/>
    <dgm:cxn modelId="{4A22B993-51A8-43C3-A01C-F982969E9BDD}" srcId="{EE1868DA-D1CA-47D9-9DD0-4997972FE561}" destId="{FFEC9F69-2447-4F65-8CB7-10E81122299D}" srcOrd="4" destOrd="0" parTransId="{C01EE6B5-644A-4DB5-9D29-6C221E9C75C9}" sibTransId="{4821E5F8-9BFB-4B90-9164-67E96FCD61DC}"/>
    <dgm:cxn modelId="{84F53E1C-E82D-46BF-99BA-F65A99C2F4BD}" type="presOf" srcId="{FEF871BF-06E6-479D-B711-D75313E49E94}" destId="{8B8FF044-D173-4357-B773-043B8BC4534B}" srcOrd="0" destOrd="1" presId="urn:microsoft.com/office/officeart/2005/8/layout/process3"/>
    <dgm:cxn modelId="{88AE106D-915E-4D64-83A5-81EBF58B35C2}" type="presParOf" srcId="{39603212-50DE-485D-960C-7F2E69726FBF}" destId="{65377082-D11A-4B81-9F13-250415426FB4}" srcOrd="0" destOrd="0" presId="urn:microsoft.com/office/officeart/2005/8/layout/process3"/>
    <dgm:cxn modelId="{1F905FA6-4C8B-4774-84E6-1CCC1822F422}" type="presParOf" srcId="{65377082-D11A-4B81-9F13-250415426FB4}" destId="{A9FCF294-0287-4C5C-A645-B53D10950E7A}" srcOrd="0" destOrd="0" presId="urn:microsoft.com/office/officeart/2005/8/layout/process3"/>
    <dgm:cxn modelId="{CB36CF63-4A60-4129-9E23-7B7829F86F62}" type="presParOf" srcId="{65377082-D11A-4B81-9F13-250415426FB4}" destId="{ED47E806-7DAC-4CBB-9E91-110BBF2E02D5}" srcOrd="1" destOrd="0" presId="urn:microsoft.com/office/officeart/2005/8/layout/process3"/>
    <dgm:cxn modelId="{9FA061DE-D93C-48F3-9DB1-21BD0FFC994B}" type="presParOf" srcId="{65377082-D11A-4B81-9F13-250415426FB4}" destId="{998F0403-8F7E-4296-AD55-D02B4768BEA0}" srcOrd="2" destOrd="0" presId="urn:microsoft.com/office/officeart/2005/8/layout/process3"/>
    <dgm:cxn modelId="{20215455-1046-4BD5-B548-4E3D09DCC0DB}" type="presParOf" srcId="{39603212-50DE-485D-960C-7F2E69726FBF}" destId="{7F403A67-CFE1-4B38-9674-34A45208A885}" srcOrd="1" destOrd="0" presId="urn:microsoft.com/office/officeart/2005/8/layout/process3"/>
    <dgm:cxn modelId="{B06EA56E-EFCE-412B-8B7A-0F8611320964}" type="presParOf" srcId="{7F403A67-CFE1-4B38-9674-34A45208A885}" destId="{93126184-49CE-439F-9291-F263F13B99C2}" srcOrd="0" destOrd="0" presId="urn:microsoft.com/office/officeart/2005/8/layout/process3"/>
    <dgm:cxn modelId="{03DF09C8-7D64-4688-AADA-1E807307BA4B}" type="presParOf" srcId="{39603212-50DE-485D-960C-7F2E69726FBF}" destId="{3EC26218-9F5B-40B3-8216-4EE0C53AEC5F}" srcOrd="2" destOrd="0" presId="urn:microsoft.com/office/officeart/2005/8/layout/process3"/>
    <dgm:cxn modelId="{08F0A446-F98C-4702-9A76-626D76A81EBA}" type="presParOf" srcId="{3EC26218-9F5B-40B3-8216-4EE0C53AEC5F}" destId="{AF7D175D-4C61-4AC7-B88F-7889C7042250}" srcOrd="0" destOrd="0" presId="urn:microsoft.com/office/officeart/2005/8/layout/process3"/>
    <dgm:cxn modelId="{27DEC308-D0AA-4D55-B029-61AF65C08184}" type="presParOf" srcId="{3EC26218-9F5B-40B3-8216-4EE0C53AEC5F}" destId="{35A698AB-354E-4A23-827C-E152DEE9A13C}" srcOrd="1" destOrd="0" presId="urn:microsoft.com/office/officeart/2005/8/layout/process3"/>
    <dgm:cxn modelId="{125107C3-C81A-4813-BFDF-0EC4FE3DFFA6}" type="presParOf" srcId="{3EC26218-9F5B-40B3-8216-4EE0C53AEC5F}" destId="{F8B36C61-EDF1-42B3-96BC-93DBA4F0485F}" srcOrd="2" destOrd="0" presId="urn:microsoft.com/office/officeart/2005/8/layout/process3"/>
    <dgm:cxn modelId="{1AE7C6B5-66C3-4DD7-958A-2741792E157E}" type="presParOf" srcId="{39603212-50DE-485D-960C-7F2E69726FBF}" destId="{5B9DF210-098C-449A-83BA-247911E450DD}" srcOrd="3" destOrd="0" presId="urn:microsoft.com/office/officeart/2005/8/layout/process3"/>
    <dgm:cxn modelId="{7E729E76-871A-423B-B117-26F562BF0B58}" type="presParOf" srcId="{5B9DF210-098C-449A-83BA-247911E450DD}" destId="{D47C749C-9975-4908-AFDC-76FC3C14CF17}" srcOrd="0" destOrd="0" presId="urn:microsoft.com/office/officeart/2005/8/layout/process3"/>
    <dgm:cxn modelId="{D901FFBA-2A8D-4157-B098-305CF07F6F07}" type="presParOf" srcId="{39603212-50DE-485D-960C-7F2E69726FBF}" destId="{52833727-62B6-49A9-A937-11C08D983663}" srcOrd="4" destOrd="0" presId="urn:microsoft.com/office/officeart/2005/8/layout/process3"/>
    <dgm:cxn modelId="{18A27A22-2C21-432C-B638-C59E0D9408B6}" type="presParOf" srcId="{52833727-62B6-49A9-A937-11C08D983663}" destId="{8F032F5A-DA01-4997-B17B-001EC943BCE2}" srcOrd="0" destOrd="0" presId="urn:microsoft.com/office/officeart/2005/8/layout/process3"/>
    <dgm:cxn modelId="{BDCE4172-C07D-4772-97E9-60E43B932E27}" type="presParOf" srcId="{52833727-62B6-49A9-A937-11C08D983663}" destId="{359CD8A9-9E6F-4EB7-881C-7099232B7F24}" srcOrd="1" destOrd="0" presId="urn:microsoft.com/office/officeart/2005/8/layout/process3"/>
    <dgm:cxn modelId="{86F5BC39-B830-4EF3-BD90-B5ED72BD7778}" type="presParOf" srcId="{52833727-62B6-49A9-A937-11C08D983663}" destId="{FD6E4ECC-1455-446D-8489-7798FF7DE324}" srcOrd="2" destOrd="0" presId="urn:microsoft.com/office/officeart/2005/8/layout/process3"/>
    <dgm:cxn modelId="{8810A9E1-21F4-45D8-87A5-767C4E208DA6}" type="presParOf" srcId="{39603212-50DE-485D-960C-7F2E69726FBF}" destId="{40B18271-C60C-4054-8AAB-2DD45A74C401}" srcOrd="5" destOrd="0" presId="urn:microsoft.com/office/officeart/2005/8/layout/process3"/>
    <dgm:cxn modelId="{9853AA45-792B-4654-878B-5D41CA184398}" type="presParOf" srcId="{40B18271-C60C-4054-8AAB-2DD45A74C401}" destId="{D5B92BD9-2A7D-4DD5-AFA8-4792C8F6300B}" srcOrd="0" destOrd="0" presId="urn:microsoft.com/office/officeart/2005/8/layout/process3"/>
    <dgm:cxn modelId="{95047BC6-3B16-48B4-A222-59D266A43740}" type="presParOf" srcId="{39603212-50DE-485D-960C-7F2E69726FBF}" destId="{202A6C63-73CB-475D-9E6D-7FBFD287A26A}" srcOrd="6" destOrd="0" presId="urn:microsoft.com/office/officeart/2005/8/layout/process3"/>
    <dgm:cxn modelId="{16DF0DB4-8D65-4739-BB0F-42BEF388A3D8}" type="presParOf" srcId="{202A6C63-73CB-475D-9E6D-7FBFD287A26A}" destId="{17B48ABE-F50D-4E82-967C-E42C7AF17A9E}" srcOrd="0" destOrd="0" presId="urn:microsoft.com/office/officeart/2005/8/layout/process3"/>
    <dgm:cxn modelId="{8B84B8AA-3459-49C8-ADE2-0E3D1A83A941}" type="presParOf" srcId="{202A6C63-73CB-475D-9E6D-7FBFD287A26A}" destId="{4832F12A-4509-41AC-B36C-01186B434FC4}" srcOrd="1" destOrd="0" presId="urn:microsoft.com/office/officeart/2005/8/layout/process3"/>
    <dgm:cxn modelId="{4283F2F5-8A70-469F-8158-7E62085E2E73}" type="presParOf" srcId="{202A6C63-73CB-475D-9E6D-7FBFD287A26A}" destId="{8B8FF044-D173-4357-B773-043B8BC4534B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47E806-7DAC-4CBB-9E91-110BBF2E02D5}">
      <dsp:nvSpPr>
        <dsp:cNvPr id="0" name=""/>
        <dsp:cNvSpPr/>
      </dsp:nvSpPr>
      <dsp:spPr>
        <a:xfrm>
          <a:off x="827" y="704445"/>
          <a:ext cx="1039510" cy="6079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설계</a:t>
          </a:r>
          <a:r>
            <a:rPr lang="en-US" altLang="ko-KR" sz="800" kern="1200" dirty="0" smtClean="0"/>
            <a:t/>
          </a:r>
          <a:br>
            <a:rPr lang="en-US" altLang="ko-KR" sz="800" kern="1200" dirty="0" smtClean="0"/>
          </a:br>
          <a:r>
            <a:rPr lang="en-US" altLang="ko-KR" sz="800" kern="1200" dirty="0" smtClean="0"/>
            <a:t>6.20 - 6.31</a:t>
          </a:r>
        </a:p>
      </dsp:txBody>
      <dsp:txXfrm>
        <a:off x="827" y="704445"/>
        <a:ext cx="1039510" cy="405269"/>
      </dsp:txXfrm>
    </dsp:sp>
    <dsp:sp modelId="{998F0403-8F7E-4296-AD55-D02B4768BEA0}">
      <dsp:nvSpPr>
        <dsp:cNvPr id="0" name=""/>
        <dsp:cNvSpPr/>
      </dsp:nvSpPr>
      <dsp:spPr>
        <a:xfrm>
          <a:off x="213738" y="1109714"/>
          <a:ext cx="1039510" cy="23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000" kern="1200" dirty="0" smtClean="0"/>
            <a:t>구조 설계</a:t>
          </a:r>
          <a:endParaRPr lang="ko-KR" altLang="en-US" sz="1000" kern="1200" dirty="0"/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000" kern="1200" dirty="0" smtClean="0"/>
            <a:t>플러그인 아키텍처 인터페이스 설계</a:t>
          </a:r>
          <a:endParaRPr lang="ko-KR" altLang="en-US" sz="1000" kern="1200" dirty="0"/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000" kern="1200" dirty="0" smtClean="0"/>
            <a:t>동기화 모델 설계</a:t>
          </a:r>
          <a:endParaRPr lang="ko-KR" altLang="en-US" sz="1000" kern="1200" dirty="0"/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000" kern="1200" dirty="0" smtClean="0"/>
            <a:t>개발 환경 설정</a:t>
          </a:r>
          <a:endParaRPr lang="ko-KR" altLang="en-US" sz="1000" kern="1200" dirty="0"/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000" kern="1200" dirty="0" smtClean="0"/>
            <a:t>설정 저장 포맷 설계</a:t>
          </a:r>
          <a:endParaRPr lang="ko-KR" altLang="en-US" sz="1000" kern="1200" dirty="0"/>
        </a:p>
      </dsp:txBody>
      <dsp:txXfrm>
        <a:off x="244184" y="1140160"/>
        <a:ext cx="978618" cy="2300708"/>
      </dsp:txXfrm>
    </dsp:sp>
    <dsp:sp modelId="{7F403A67-CFE1-4B38-9674-34A45208A885}">
      <dsp:nvSpPr>
        <dsp:cNvPr id="0" name=""/>
        <dsp:cNvSpPr/>
      </dsp:nvSpPr>
      <dsp:spPr>
        <a:xfrm>
          <a:off x="1197923" y="777675"/>
          <a:ext cx="334082" cy="2588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600" kern="1200"/>
        </a:p>
      </dsp:txBody>
      <dsp:txXfrm>
        <a:off x="1197923" y="829437"/>
        <a:ext cx="256440" cy="155284"/>
      </dsp:txXfrm>
    </dsp:sp>
    <dsp:sp modelId="{35A698AB-354E-4A23-827C-E152DEE9A13C}">
      <dsp:nvSpPr>
        <dsp:cNvPr id="0" name=""/>
        <dsp:cNvSpPr/>
      </dsp:nvSpPr>
      <dsp:spPr>
        <a:xfrm>
          <a:off x="1670681" y="704445"/>
          <a:ext cx="1039510" cy="6079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클라이언트 개발</a:t>
          </a:r>
          <a:r>
            <a:rPr lang="en-US" altLang="ko-KR" sz="800" kern="1200" dirty="0" smtClean="0"/>
            <a:t/>
          </a:r>
          <a:br>
            <a:rPr lang="en-US" altLang="ko-KR" sz="800" kern="1200" dirty="0" smtClean="0"/>
          </a:br>
          <a:r>
            <a:rPr lang="en-US" altLang="ko-KR" sz="800" kern="1200" dirty="0" smtClean="0"/>
            <a:t>7.01</a:t>
          </a:r>
          <a:r>
            <a:rPr lang="ko-KR" altLang="en-US" sz="800" kern="1200" dirty="0" smtClean="0"/>
            <a:t> </a:t>
          </a:r>
          <a:r>
            <a:rPr lang="en-US" altLang="ko-KR" sz="800" kern="1200" dirty="0" smtClean="0"/>
            <a:t>–</a:t>
          </a:r>
          <a:r>
            <a:rPr lang="ko-KR" altLang="en-US" sz="800" kern="1200" dirty="0" smtClean="0"/>
            <a:t> </a:t>
          </a:r>
          <a:r>
            <a:rPr lang="en-US" altLang="ko-KR" sz="800" kern="1200" dirty="0" smtClean="0"/>
            <a:t>7.31</a:t>
          </a:r>
          <a:endParaRPr lang="ko-KR" altLang="en-US" sz="800" kern="1200" dirty="0"/>
        </a:p>
      </dsp:txBody>
      <dsp:txXfrm>
        <a:off x="1670681" y="704445"/>
        <a:ext cx="1039510" cy="405269"/>
      </dsp:txXfrm>
    </dsp:sp>
    <dsp:sp modelId="{F8B36C61-EDF1-42B3-96BC-93DBA4F0485F}">
      <dsp:nvSpPr>
        <dsp:cNvPr id="0" name=""/>
        <dsp:cNvSpPr/>
      </dsp:nvSpPr>
      <dsp:spPr>
        <a:xfrm>
          <a:off x="1883593" y="1109714"/>
          <a:ext cx="1039510" cy="23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800" kern="1200" dirty="0" smtClean="0"/>
            <a:t>런처 어플리케이션</a:t>
          </a:r>
          <a:r>
            <a:rPr lang="en-US" altLang="ko-KR" sz="800" kern="1200" dirty="0" smtClean="0"/>
            <a:t/>
          </a:r>
          <a:br>
            <a:rPr lang="en-US" altLang="ko-KR" sz="800" kern="1200" dirty="0" smtClean="0"/>
          </a:br>
          <a:r>
            <a:rPr lang="ko-KR" altLang="en-US" sz="800" kern="1200" dirty="0" smtClean="0"/>
            <a:t>개발</a:t>
          </a:r>
          <a:endParaRPr lang="ko-KR" altLang="en-US" sz="800" kern="1200" dirty="0"/>
        </a:p>
        <a:p>
          <a:pPr marL="57150" lvl="1" indent="-57150" algn="l" defTabSz="3556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800" kern="1200" dirty="0" smtClean="0"/>
            <a:t>윈도우즈 런처 트리거 모듈 개발</a:t>
          </a:r>
          <a:endParaRPr lang="ko-KR" altLang="en-US" sz="800" kern="1200" dirty="0"/>
        </a:p>
      </dsp:txBody>
      <dsp:txXfrm>
        <a:off x="1914039" y="1140160"/>
        <a:ext cx="978618" cy="2300708"/>
      </dsp:txXfrm>
    </dsp:sp>
    <dsp:sp modelId="{5B9DF210-098C-449A-83BA-247911E450DD}">
      <dsp:nvSpPr>
        <dsp:cNvPr id="0" name=""/>
        <dsp:cNvSpPr/>
      </dsp:nvSpPr>
      <dsp:spPr>
        <a:xfrm>
          <a:off x="2867778" y="777675"/>
          <a:ext cx="334082" cy="2588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600" kern="1200"/>
        </a:p>
      </dsp:txBody>
      <dsp:txXfrm>
        <a:off x="2867778" y="829437"/>
        <a:ext cx="256440" cy="155284"/>
      </dsp:txXfrm>
    </dsp:sp>
    <dsp:sp modelId="{359CD8A9-9E6F-4EB7-881C-7099232B7F24}">
      <dsp:nvSpPr>
        <dsp:cNvPr id="0" name=""/>
        <dsp:cNvSpPr/>
      </dsp:nvSpPr>
      <dsp:spPr>
        <a:xfrm>
          <a:off x="3340536" y="704445"/>
          <a:ext cx="1039510" cy="6079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클라이언트 개발</a:t>
          </a:r>
          <a:r>
            <a:rPr lang="en-US" altLang="ko-KR" sz="800" kern="1200" dirty="0" smtClean="0"/>
            <a:t/>
          </a:r>
          <a:br>
            <a:rPr lang="en-US" altLang="ko-KR" sz="800" kern="1200" dirty="0" smtClean="0"/>
          </a:br>
          <a:r>
            <a:rPr lang="en-US" altLang="ko-KR" sz="800" kern="1200" dirty="0" smtClean="0"/>
            <a:t>8.01</a:t>
          </a:r>
          <a:r>
            <a:rPr lang="ko-KR" altLang="en-US" sz="800" kern="1200" dirty="0" smtClean="0"/>
            <a:t> </a:t>
          </a:r>
          <a:r>
            <a:rPr lang="en-US" altLang="ko-KR" sz="800" kern="1200" dirty="0" smtClean="0"/>
            <a:t>–</a:t>
          </a:r>
          <a:r>
            <a:rPr lang="ko-KR" altLang="en-US" sz="800" kern="1200" dirty="0" smtClean="0"/>
            <a:t> </a:t>
          </a:r>
          <a:r>
            <a:rPr lang="en-US" altLang="ko-KR" sz="800" kern="1200" dirty="0" smtClean="0"/>
            <a:t>8.30</a:t>
          </a:r>
          <a:endParaRPr lang="ko-KR" altLang="en-US" sz="800" kern="1200" dirty="0"/>
        </a:p>
      </dsp:txBody>
      <dsp:txXfrm>
        <a:off x="3340536" y="704445"/>
        <a:ext cx="1039510" cy="405269"/>
      </dsp:txXfrm>
    </dsp:sp>
    <dsp:sp modelId="{FD6E4ECC-1455-446D-8489-7798FF7DE324}">
      <dsp:nvSpPr>
        <dsp:cNvPr id="0" name=""/>
        <dsp:cNvSpPr/>
      </dsp:nvSpPr>
      <dsp:spPr>
        <a:xfrm>
          <a:off x="3553447" y="1109714"/>
          <a:ext cx="1039510" cy="23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800" kern="1200" dirty="0" smtClean="0"/>
            <a:t>플러그인 확장 기능 개발</a:t>
          </a:r>
          <a:endParaRPr lang="ko-KR" altLang="en-US" sz="800" kern="1200" dirty="0"/>
        </a:p>
        <a:p>
          <a:pPr marL="57150" lvl="1" indent="-57150" algn="l" defTabSz="3556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800" kern="1200" dirty="0" smtClean="0"/>
            <a:t>멀티 플랫폼 지원</a:t>
          </a:r>
          <a:endParaRPr lang="ko-KR" altLang="en-US" sz="800" kern="1200" dirty="0"/>
        </a:p>
        <a:p>
          <a:pPr marL="57150" lvl="1" indent="-57150" algn="l" defTabSz="3556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ko-KR" sz="800" kern="1200" dirty="0" smtClean="0"/>
            <a:t>OS X</a:t>
          </a:r>
          <a:r>
            <a:rPr lang="ko-KR" altLang="en-US" sz="800" kern="1200" dirty="0" smtClean="0"/>
            <a:t> 런처 트리거 모듈 개발</a:t>
          </a:r>
          <a:endParaRPr lang="ko-KR" altLang="en-US" sz="800" kern="1200" dirty="0"/>
        </a:p>
      </dsp:txBody>
      <dsp:txXfrm>
        <a:off x="3583893" y="1140160"/>
        <a:ext cx="978618" cy="2300708"/>
      </dsp:txXfrm>
    </dsp:sp>
    <dsp:sp modelId="{40B18271-C60C-4054-8AAB-2DD45A74C401}">
      <dsp:nvSpPr>
        <dsp:cNvPr id="0" name=""/>
        <dsp:cNvSpPr/>
      </dsp:nvSpPr>
      <dsp:spPr>
        <a:xfrm>
          <a:off x="4537632" y="777675"/>
          <a:ext cx="334082" cy="2588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600" kern="1200"/>
        </a:p>
      </dsp:txBody>
      <dsp:txXfrm>
        <a:off x="4537632" y="829437"/>
        <a:ext cx="256440" cy="155284"/>
      </dsp:txXfrm>
    </dsp:sp>
    <dsp:sp modelId="{4832F12A-4509-41AC-B36C-01186B434FC4}">
      <dsp:nvSpPr>
        <dsp:cNvPr id="0" name=""/>
        <dsp:cNvSpPr/>
      </dsp:nvSpPr>
      <dsp:spPr>
        <a:xfrm>
          <a:off x="5010390" y="704445"/>
          <a:ext cx="1039510" cy="6079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smtClean="0"/>
            <a:t>서버 개발</a:t>
          </a:r>
          <a:r>
            <a:rPr lang="en-US" altLang="ko-KR" sz="800" kern="1200" dirty="0" smtClean="0"/>
            <a:t/>
          </a:r>
          <a:br>
            <a:rPr lang="en-US" altLang="ko-KR" sz="800" kern="1200" dirty="0" smtClean="0"/>
          </a:br>
          <a:r>
            <a:rPr lang="en-US" altLang="ko-KR" sz="800" kern="1200" dirty="0" smtClean="0"/>
            <a:t>9.01</a:t>
          </a:r>
          <a:r>
            <a:rPr lang="ko-KR" altLang="en-US" sz="800" kern="1200" dirty="0" smtClean="0"/>
            <a:t> </a:t>
          </a:r>
          <a:r>
            <a:rPr lang="en-US" altLang="ko-KR" sz="800" kern="1200" dirty="0" smtClean="0"/>
            <a:t>–</a:t>
          </a:r>
          <a:r>
            <a:rPr lang="ko-KR" altLang="en-US" sz="800" kern="1200" dirty="0" smtClean="0"/>
            <a:t> </a:t>
          </a:r>
          <a:r>
            <a:rPr lang="en-US" altLang="ko-KR" sz="800" kern="1200" dirty="0" smtClean="0"/>
            <a:t>9.31</a:t>
          </a:r>
          <a:endParaRPr lang="ko-KR" altLang="en-US" sz="800" kern="1200" dirty="0"/>
        </a:p>
      </dsp:txBody>
      <dsp:txXfrm>
        <a:off x="5010390" y="704445"/>
        <a:ext cx="1039510" cy="405269"/>
      </dsp:txXfrm>
    </dsp:sp>
    <dsp:sp modelId="{8B8FF044-D173-4357-B773-043B8BC4534B}">
      <dsp:nvSpPr>
        <dsp:cNvPr id="0" name=""/>
        <dsp:cNvSpPr/>
      </dsp:nvSpPr>
      <dsp:spPr>
        <a:xfrm>
          <a:off x="5223302" y="1109714"/>
          <a:ext cx="1039510" cy="236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800" kern="1200" dirty="0" smtClean="0"/>
            <a:t>웹 사이트 개발</a:t>
          </a:r>
          <a:endParaRPr lang="ko-KR" altLang="en-US" sz="800" kern="1200" dirty="0"/>
        </a:p>
        <a:p>
          <a:pPr marL="57150" lvl="1" indent="-57150" algn="l" defTabSz="3556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800" kern="1200" dirty="0" smtClean="0"/>
            <a:t>설정 동기화 서버 개발</a:t>
          </a:r>
          <a:endParaRPr lang="ko-KR" altLang="en-US" sz="800" kern="1200" dirty="0"/>
        </a:p>
        <a:p>
          <a:pPr marL="57150" lvl="1" indent="-57150" algn="l" defTabSz="3556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800" kern="1200" dirty="0" smtClean="0"/>
            <a:t>완성 및 제출</a:t>
          </a:r>
          <a:endParaRPr lang="ko-KR" altLang="en-US" sz="800" kern="1200" dirty="0"/>
        </a:p>
      </dsp:txBody>
      <dsp:txXfrm>
        <a:off x="5253748" y="1140160"/>
        <a:ext cx="978618" cy="23007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089C1-051D-4322-96FA-898261DD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제10회 개발자 개발계획서_팀명(팀장명).dotm</Template>
  <TotalTime>359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ksh1</dc:creator>
  <cp:lastModifiedBy>admin</cp:lastModifiedBy>
  <cp:revision>22</cp:revision>
  <dcterms:created xsi:type="dcterms:W3CDTF">2016-04-22T07:20:00Z</dcterms:created>
  <dcterms:modified xsi:type="dcterms:W3CDTF">2016-06-19T12:41:00Z</dcterms:modified>
</cp:coreProperties>
</file>